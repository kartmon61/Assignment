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1D" w:rsidRPr="003844EB" w:rsidRDefault="006D0E37">
      <w:pPr>
        <w:pStyle w:val="a8"/>
        <w:rPr>
          <w:rFonts w:ascii="맑은 고딕" w:eastAsia="맑은 고딕" w:hAnsi="맑은 고딕" w:hint="eastAsia"/>
          <w:b/>
          <w:color w:val="002060"/>
          <w:sz w:val="52"/>
        </w:rPr>
      </w:pPr>
      <w:r w:rsidRPr="009B1B6A">
        <w:rPr>
          <w:rFonts w:ascii="맑은 고딕" w:eastAsia="맑은 고딕" w:hAnsi="맑은 고딕" w:hint="eastAsia"/>
          <w:b/>
          <w:color w:val="002060"/>
          <w:sz w:val="52"/>
        </w:rPr>
        <w:t>Lab</w:t>
      </w:r>
      <w:r w:rsidR="003844EB">
        <w:rPr>
          <w:rFonts w:ascii="맑은 고딕" w:eastAsia="맑은 고딕" w:hAnsi="맑은 고딕"/>
          <w:b/>
          <w:color w:val="002060"/>
          <w:sz w:val="52"/>
        </w:rPr>
        <w:t>9</w:t>
      </w:r>
      <w:r w:rsidRPr="009B1B6A">
        <w:rPr>
          <w:rFonts w:ascii="맑은 고딕" w:eastAsia="맑은 고딕" w:hAnsi="맑은 고딕" w:hint="eastAsia"/>
          <w:b/>
          <w:color w:val="002060"/>
          <w:sz w:val="52"/>
        </w:rPr>
        <w:t xml:space="preserve">. </w:t>
      </w:r>
      <w:r w:rsidR="003844EB">
        <w:rPr>
          <w:rFonts w:ascii="맑은 고딕" w:eastAsia="맑은 고딕" w:hAnsi="맑은 고딕" w:hint="eastAsia"/>
          <w:b/>
          <w:color w:val="002060"/>
          <w:sz w:val="52"/>
        </w:rPr>
        <w:t>인터럽트</w:t>
      </w:r>
    </w:p>
    <w:p w:rsidR="00C47A1D" w:rsidRPr="009B1B6A" w:rsidRDefault="003844EB">
      <w:pPr>
        <w:pStyle w:val="1"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 w:hint="eastAsia"/>
          <w:b/>
          <w:sz w:val="26"/>
        </w:rPr>
        <w:t>예제1</w:t>
      </w:r>
      <w:r>
        <w:rPr>
          <w:rFonts w:ascii="맑은 고딕" w:eastAsia="맑은 고딕" w:hAnsi="맑은 고딕"/>
          <w:b/>
          <w:sz w:val="26"/>
        </w:rPr>
        <w:t>.</w:t>
      </w:r>
      <w:r>
        <w:rPr>
          <w:rFonts w:ascii="맑은 고딕" w:eastAsia="맑은 고딕" w:hAnsi="맑은 고딕" w:hint="eastAsia"/>
          <w:b/>
          <w:sz w:val="26"/>
        </w:rPr>
        <w:t xml:space="preserve">순차적으로 </w:t>
      </w:r>
      <w:r>
        <w:rPr>
          <w:rFonts w:ascii="맑은 고딕" w:eastAsia="맑은 고딕" w:hAnsi="맑은 고딕"/>
          <w:b/>
          <w:sz w:val="26"/>
        </w:rPr>
        <w:t>LED</w:t>
      </w:r>
      <w:r>
        <w:rPr>
          <w:rFonts w:ascii="맑은 고딕" w:eastAsia="맑은 고딕" w:hAnsi="맑은 고딕" w:hint="eastAsia"/>
          <w:b/>
          <w:sz w:val="26"/>
        </w:rPr>
        <w:t xml:space="preserve">가 순차적으로 </w:t>
      </w:r>
      <w:proofErr w:type="spellStart"/>
      <w:r>
        <w:rPr>
          <w:rFonts w:ascii="맑은 고딕" w:eastAsia="맑은 고딕" w:hAnsi="맑은 고딕" w:hint="eastAsia"/>
          <w:b/>
          <w:sz w:val="26"/>
        </w:rPr>
        <w:t>켜지다가</w:t>
      </w:r>
      <w:proofErr w:type="spellEnd"/>
      <w:r>
        <w:rPr>
          <w:rFonts w:ascii="맑은 고딕" w:eastAsia="맑은 고딕" w:hAnsi="맑은 고딕" w:hint="eastAsia"/>
          <w:b/>
          <w:sz w:val="26"/>
        </w:rPr>
        <w:t xml:space="preserve"> 스위치를 누</w:t>
      </w:r>
      <w:r w:rsidR="003C3145">
        <w:rPr>
          <w:rFonts w:ascii="맑은 고딕" w:eastAsia="맑은 고딕" w:hAnsi="맑은 고딕" w:hint="eastAsia"/>
          <w:b/>
          <w:sz w:val="26"/>
        </w:rPr>
        <w:t>르는 동안</w:t>
      </w:r>
      <w:r>
        <w:rPr>
          <w:rFonts w:ascii="맑은 고딕" w:eastAsia="맑은 고딕" w:hAnsi="맑은 고딕" w:hint="eastAsia"/>
          <w:b/>
          <w:sz w:val="26"/>
        </w:rPr>
        <w:t xml:space="preserve"> 꺼지는 프로그램</w:t>
      </w:r>
      <w:r w:rsidR="00601A66">
        <w:rPr>
          <w:rFonts w:ascii="맑은 고딕" w:eastAsia="맑은 고딕" w:hAnsi="맑은 고딕" w:hint="eastAsia"/>
          <w:b/>
          <w:sz w:val="26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33"/>
        <w:gridCol w:w="2925"/>
        <w:gridCol w:w="3822"/>
      </w:tblGrid>
      <w:tr w:rsidR="00CF75F4" w:rsidTr="003C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1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구분</w:t>
            </w:r>
          </w:p>
        </w:tc>
        <w:tc>
          <w:tcPr>
            <w:tcW w:w="3282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설명</w:t>
            </w:r>
          </w:p>
        </w:tc>
        <w:tc>
          <w:tcPr>
            <w:tcW w:w="3827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코드</w:t>
            </w:r>
          </w:p>
        </w:tc>
      </w:tr>
      <w:tr w:rsidR="00CF75F4" w:rsidTr="003C3145">
        <w:tc>
          <w:tcPr>
            <w:tcW w:w="2971" w:type="dxa"/>
            <w:tcBorders>
              <w:top w:val="single" w:sz="12" w:space="0" w:color="67787B" w:themeColor="accent5"/>
              <w:bottom w:val="nil"/>
            </w:tcBorders>
          </w:tcPr>
          <w:p w:rsidR="00CF75F4" w:rsidRDefault="00CF75F4" w:rsidP="006D0E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inMode</w:t>
            </w:r>
            <w:proofErr w:type="spellEnd"/>
            <w:r>
              <w:t>(</w:t>
            </w:r>
            <w:proofErr w:type="spellStart"/>
            <w:proofErr w:type="gramStart"/>
            <w:r>
              <w:t>pin,Input</w:t>
            </w:r>
            <w:proofErr w:type="gramEnd"/>
            <w:r>
              <w:t>_PULLUP</w:t>
            </w:r>
            <w:proofErr w:type="spellEnd"/>
            <w:r>
              <w:t>)</w:t>
            </w:r>
          </w:p>
          <w:p w:rsidR="00CF75F4" w:rsidRDefault="00CF75F4" w:rsidP="006D0E37"/>
          <w:p w:rsidR="00CF75F4" w:rsidRDefault="00CF75F4" w:rsidP="006D0E37"/>
          <w:p w:rsidR="00CF75F4" w:rsidRDefault="00CF75F4" w:rsidP="006D0E37"/>
          <w:p w:rsidR="00CF75F4" w:rsidRDefault="00CF75F4" w:rsidP="006D0E37"/>
          <w:p w:rsidR="00CF75F4" w:rsidRDefault="00CF75F4" w:rsidP="006D0E37">
            <w:pPr>
              <w:rPr>
                <w:rFonts w:hint="eastAsia"/>
              </w:rPr>
            </w:pPr>
          </w:p>
          <w:p w:rsidR="006D0E37" w:rsidRDefault="003C3145" w:rsidP="006D0E37">
            <w:proofErr w:type="spellStart"/>
            <w:r>
              <w:t>digitalPinToInterrrupt</w:t>
            </w:r>
            <w:proofErr w:type="spellEnd"/>
            <w:r>
              <w:t>(pin)</w:t>
            </w:r>
          </w:p>
          <w:p w:rsidR="005950B3" w:rsidRDefault="005950B3" w:rsidP="006D0E37"/>
          <w:p w:rsidR="005950B3" w:rsidRDefault="005950B3" w:rsidP="006D0E37"/>
          <w:p w:rsidR="005950B3" w:rsidRDefault="005950B3" w:rsidP="006D0E37"/>
          <w:p w:rsidR="005950B3" w:rsidRDefault="005950B3" w:rsidP="006D0E37">
            <w:pPr>
              <w:rPr>
                <w:rFonts w:hint="eastAsia"/>
              </w:rPr>
            </w:pPr>
          </w:p>
          <w:p w:rsidR="003C3145" w:rsidRDefault="003C3145" w:rsidP="006D0E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ttachInterrupt</w:t>
            </w:r>
            <w:proofErr w:type="spellEnd"/>
            <w:r>
              <w:t>(</w:t>
            </w:r>
            <w:proofErr w:type="spellStart"/>
            <w:proofErr w:type="gramStart"/>
            <w:r>
              <w:t>interrupt,ISR</w:t>
            </w:r>
            <w:proofErr w:type="gramEnd"/>
            <w:r>
              <w:t>,mode</w:t>
            </w:r>
            <w:proofErr w:type="spellEnd"/>
            <w:r>
              <w:t>)</w:t>
            </w:r>
          </w:p>
          <w:p w:rsidR="003C3145" w:rsidRDefault="003C3145" w:rsidP="006D0E37"/>
          <w:p w:rsidR="003C3145" w:rsidRDefault="003C3145" w:rsidP="006D0E37">
            <w:pPr>
              <w:rPr>
                <w:rFonts w:hint="eastAsia"/>
              </w:rPr>
            </w:pPr>
          </w:p>
          <w:p w:rsidR="006D0E37" w:rsidRDefault="006D0E37" w:rsidP="006D0E37"/>
        </w:tc>
        <w:tc>
          <w:tcPr>
            <w:tcW w:w="3282" w:type="dxa"/>
            <w:tcBorders>
              <w:top w:val="single" w:sz="12" w:space="0" w:color="67787B" w:themeColor="accent5"/>
              <w:bottom w:val="nil"/>
            </w:tcBorders>
          </w:tcPr>
          <w:p w:rsidR="00CF75F4" w:rsidRDefault="00CF75F4" w:rsidP="006D0E37">
            <w:pPr>
              <w:rPr>
                <w:rFonts w:hint="eastAsia"/>
              </w:rPr>
            </w:pP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누를때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설정합니다</w:t>
            </w:r>
            <w:r>
              <w:rPr>
                <w:rFonts w:hint="eastAsia"/>
              </w:rPr>
              <w:t>.</w:t>
            </w:r>
          </w:p>
          <w:p w:rsidR="00CF75F4" w:rsidRDefault="00CF75F4" w:rsidP="006D0E37"/>
          <w:p w:rsidR="00CF75F4" w:rsidRDefault="00CF75F4" w:rsidP="006D0E37"/>
          <w:p w:rsidR="00CF75F4" w:rsidRDefault="00CF75F4" w:rsidP="006D0E37"/>
          <w:p w:rsidR="006D0E37" w:rsidRDefault="003C3145" w:rsidP="006D0E37"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핀을</w:t>
            </w:r>
            <w:r>
              <w:rPr>
                <w:rFonts w:hint="eastAsia"/>
              </w:rPr>
              <w:t xml:space="preserve"> </w:t>
            </w:r>
            <w:r>
              <w:t xml:space="preserve">Interrupt </w:t>
            </w:r>
            <w:r>
              <w:rPr>
                <w:rFonts w:hint="eastAsia"/>
              </w:rPr>
              <w:t>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</w:t>
            </w:r>
            <w:r w:rsidR="005950B3">
              <w:rPr>
                <w:rFonts w:hint="eastAsia"/>
              </w:rPr>
              <w:t>용하고</w:t>
            </w:r>
            <w:r w:rsidR="005950B3">
              <w:rPr>
                <w:rFonts w:hint="eastAsia"/>
              </w:rPr>
              <w:t>,</w:t>
            </w:r>
            <w:r w:rsidR="005950B3">
              <w:t xml:space="preserve"> </w:t>
            </w:r>
            <w:r w:rsidR="005950B3">
              <w:rPr>
                <w:rFonts w:hint="eastAsia"/>
              </w:rPr>
              <w:t>인터럽트</w:t>
            </w:r>
            <w:r w:rsidR="005950B3">
              <w:rPr>
                <w:rFonts w:hint="eastAsia"/>
              </w:rPr>
              <w:t xml:space="preserve"> </w:t>
            </w:r>
            <w:r w:rsidR="005950B3">
              <w:rPr>
                <w:rFonts w:hint="eastAsia"/>
              </w:rPr>
              <w:t>번호를</w:t>
            </w:r>
            <w:r w:rsidR="005950B3">
              <w:rPr>
                <w:rFonts w:hint="eastAsia"/>
              </w:rPr>
              <w:t xml:space="preserve"> </w:t>
            </w:r>
            <w:r w:rsidR="005950B3">
              <w:rPr>
                <w:rFonts w:hint="eastAsia"/>
              </w:rPr>
              <w:t>반환</w:t>
            </w:r>
            <w:r w:rsidR="00CF75F4">
              <w:rPr>
                <w:rFonts w:hint="eastAsia"/>
              </w:rPr>
              <w:t>합니다</w:t>
            </w:r>
            <w:r w:rsidR="00CF75F4">
              <w:rPr>
                <w:rFonts w:hint="eastAsia"/>
              </w:rPr>
              <w:t>.</w:t>
            </w:r>
            <w:r w:rsidR="005950B3">
              <w:rPr>
                <w:rFonts w:hint="eastAsia"/>
              </w:rPr>
              <w:t>(</w:t>
            </w:r>
            <w:r w:rsidR="005950B3">
              <w:t xml:space="preserve">2 </w:t>
            </w:r>
            <w:r w:rsidR="005950B3">
              <w:rPr>
                <w:rFonts w:hint="eastAsia"/>
              </w:rPr>
              <w:t>또는</w:t>
            </w:r>
            <w:r w:rsidR="005950B3">
              <w:rPr>
                <w:rFonts w:hint="eastAsia"/>
              </w:rPr>
              <w:t xml:space="preserve"> </w:t>
            </w:r>
            <w:r w:rsidR="005950B3">
              <w:t>3)</w:t>
            </w:r>
          </w:p>
          <w:p w:rsidR="005950B3" w:rsidRDefault="005950B3" w:rsidP="006D0E37"/>
          <w:p w:rsidR="005950B3" w:rsidRDefault="005950B3" w:rsidP="006D0E37"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인터럽트의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 w:rsidR="00CF75F4">
              <w:t xml:space="preserve">, </w:t>
            </w:r>
            <w:r w:rsidR="00CF75F4">
              <w:rPr>
                <w:rFonts w:hint="eastAsia"/>
              </w:rPr>
              <w:t>트리거를</w:t>
            </w:r>
            <w:r w:rsidR="00CF75F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설정</w:t>
            </w:r>
            <w:r w:rsidR="00CF75F4">
              <w:rPr>
                <w:rFonts w:hint="eastAsia"/>
              </w:rPr>
              <w:t>합니다</w:t>
            </w:r>
            <w:r w:rsidR="00CF75F4">
              <w:rPr>
                <w:rFonts w:hint="eastAsia"/>
              </w:rPr>
              <w:t>.</w:t>
            </w:r>
          </w:p>
          <w:p w:rsidR="005950B3" w:rsidRPr="005950B3" w:rsidRDefault="005950B3" w:rsidP="006D0E37">
            <w:pPr>
              <w:rPr>
                <w:rFonts w:hint="eastAsia"/>
              </w:rPr>
            </w:pPr>
            <w:r>
              <w:t xml:space="preserve">(interrupt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 </w:t>
            </w:r>
            <w:r>
              <w:t xml:space="preserve">,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CF75F4">
              <w:rPr>
                <w:rFonts w:hint="eastAsia"/>
              </w:rPr>
              <w:t>트리거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CF75F4" w:rsidP="006B4BE1">
            <w:r>
              <w:rPr>
                <w:rFonts w:hint="eastAsia"/>
              </w:rPr>
              <w:t>#</w:t>
            </w:r>
            <w:r>
              <w:t xml:space="preserve">define </w:t>
            </w:r>
            <w:proofErr w:type="spellStart"/>
            <w:r>
              <w:t>interruptPin</w:t>
            </w:r>
            <w:proofErr w:type="spellEnd"/>
            <w:r>
              <w:t xml:space="preserve"> 2</w:t>
            </w:r>
          </w:p>
          <w:p w:rsidR="00CF75F4" w:rsidRDefault="00CF75F4" w:rsidP="006B4BE1"/>
          <w:p w:rsidR="00CF75F4" w:rsidRDefault="00CF75F4" w:rsidP="006B4BE1">
            <w:proofErr w:type="spellStart"/>
            <w:r>
              <w:rPr>
                <w:rFonts w:hint="eastAsia"/>
              </w:rPr>
              <w:t>p</w:t>
            </w:r>
            <w:r>
              <w:t>inMode</w:t>
            </w:r>
            <w:proofErr w:type="spellEnd"/>
            <w:r>
              <w:t>(</w:t>
            </w:r>
            <w:proofErr w:type="spellStart"/>
            <w:proofErr w:type="gramStart"/>
            <w:r>
              <w:t>interruptPin,INPUT</w:t>
            </w:r>
            <w:proofErr w:type="gramEnd"/>
            <w:r>
              <w:t>_PULLUP</w:t>
            </w:r>
            <w:proofErr w:type="spellEnd"/>
            <w:r>
              <w:t>);</w:t>
            </w:r>
          </w:p>
          <w:p w:rsidR="00CF75F4" w:rsidRDefault="00CF75F4" w:rsidP="006B4BE1"/>
          <w:p w:rsidR="00CF75F4" w:rsidRDefault="00CF75F4" w:rsidP="006B4BE1"/>
          <w:p w:rsidR="00CF75F4" w:rsidRDefault="00CF75F4" w:rsidP="006B4BE1"/>
          <w:p w:rsidR="00CF75F4" w:rsidRDefault="00CF75F4" w:rsidP="006B4BE1">
            <w:proofErr w:type="spellStart"/>
            <w:r>
              <w:rPr>
                <w:rFonts w:hint="eastAsia"/>
              </w:rPr>
              <w:t>a</w:t>
            </w:r>
            <w:r>
              <w:t>ttachInterrupt</w:t>
            </w:r>
            <w:proofErr w:type="spellEnd"/>
          </w:p>
          <w:p w:rsidR="00CF75F4" w:rsidRDefault="00CF75F4" w:rsidP="006B4BE1">
            <w:r>
              <w:t>(</w:t>
            </w:r>
            <w:proofErr w:type="spellStart"/>
            <w:r>
              <w:t>digitalPinToInerrupt</w:t>
            </w:r>
            <w:proofErr w:type="spellEnd"/>
            <w:r>
              <w:t>(</w:t>
            </w:r>
            <w:proofErr w:type="spellStart"/>
            <w:r>
              <w:t>interruptPin</w:t>
            </w:r>
            <w:proofErr w:type="spellEnd"/>
            <w:proofErr w:type="gramStart"/>
            <w:r>
              <w:t>),</w:t>
            </w:r>
            <w:proofErr w:type="spellStart"/>
            <w:r>
              <w:t>ledoff</w:t>
            </w:r>
            <w:proofErr w:type="spellEnd"/>
            <w:proofErr w:type="gramEnd"/>
          </w:p>
          <w:p w:rsidR="00CF75F4" w:rsidRDefault="00CF75F4" w:rsidP="006B4BE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,</w:t>
            </w:r>
            <w:r>
              <w:t>FALLING</w:t>
            </w:r>
            <w:proofErr w:type="gramEnd"/>
            <w:r>
              <w:t>);</w:t>
            </w:r>
          </w:p>
        </w:tc>
      </w:tr>
      <w:tr w:rsidR="00CF75F4" w:rsidTr="003C3145">
        <w:tc>
          <w:tcPr>
            <w:tcW w:w="2971" w:type="dxa"/>
            <w:tcBorders>
              <w:top w:val="nil"/>
              <w:bottom w:val="nil"/>
            </w:tcBorders>
          </w:tcPr>
          <w:p w:rsidR="004642DE" w:rsidRDefault="004642DE" w:rsidP="008744D9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282" w:type="dxa"/>
            <w:tcBorders>
              <w:top w:val="nil"/>
              <w:bottom w:val="nil"/>
            </w:tcBorders>
          </w:tcPr>
          <w:p w:rsidR="004642DE" w:rsidRDefault="004642DE" w:rsidP="008744D9"/>
        </w:tc>
        <w:tc>
          <w:tcPr>
            <w:tcW w:w="3827" w:type="dxa"/>
            <w:tcBorders>
              <w:top w:val="nil"/>
              <w:bottom w:val="nil"/>
            </w:tcBorders>
          </w:tcPr>
          <w:p w:rsidR="004642DE" w:rsidRDefault="004642DE" w:rsidP="008744D9"/>
        </w:tc>
      </w:tr>
    </w:tbl>
    <w:p w:rsidR="008744D9" w:rsidRDefault="008744D9" w:rsidP="004F2216"/>
    <w:p w:rsidR="00CF75F4" w:rsidRDefault="00CF75F4" w:rsidP="004F2216"/>
    <w:p w:rsidR="00CF75F4" w:rsidRDefault="00CF75F4" w:rsidP="004F2216"/>
    <w:p w:rsidR="00CF75F4" w:rsidRDefault="00CF75F4" w:rsidP="004F2216"/>
    <w:p w:rsidR="00CF75F4" w:rsidRDefault="00CF75F4" w:rsidP="004F2216"/>
    <w:p w:rsidR="00CF75F4" w:rsidRDefault="00CF75F4" w:rsidP="004F2216"/>
    <w:p w:rsidR="00CF75F4" w:rsidRDefault="00CF75F4" w:rsidP="004F2216"/>
    <w:p w:rsidR="00CF75F4" w:rsidRDefault="00CF75F4" w:rsidP="004F2216"/>
    <w:p w:rsidR="00CF75F4" w:rsidRDefault="00CF75F4" w:rsidP="004F2216"/>
    <w:p w:rsidR="00CF75F4" w:rsidRDefault="00CF75F4" w:rsidP="004F2216"/>
    <w:p w:rsidR="00CF75F4" w:rsidRDefault="00CF75F4" w:rsidP="004F2216">
      <w:pPr>
        <w:rPr>
          <w:rFonts w:hint="eastAsia"/>
        </w:rPr>
      </w:pPr>
    </w:p>
    <w:p w:rsidR="003844EB" w:rsidRPr="009B1B6A" w:rsidRDefault="003844EB" w:rsidP="003844EB">
      <w:pPr>
        <w:pStyle w:val="1"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 w:hint="eastAsia"/>
          <w:b/>
          <w:sz w:val="26"/>
        </w:rPr>
        <w:lastRenderedPageBreak/>
        <w:t xml:space="preserve">예제 </w:t>
      </w:r>
      <w:r>
        <w:rPr>
          <w:rFonts w:ascii="맑은 고딕" w:eastAsia="맑은 고딕" w:hAnsi="맑은 고딕"/>
          <w:b/>
          <w:sz w:val="26"/>
        </w:rPr>
        <w:t xml:space="preserve">2. </w:t>
      </w:r>
      <w:r w:rsidR="003C3145">
        <w:rPr>
          <w:rFonts w:ascii="맑은 고딕" w:eastAsia="맑은 고딕" w:hAnsi="맑은 고딕" w:hint="eastAsia"/>
          <w:b/>
          <w:sz w:val="26"/>
        </w:rPr>
        <w:t xml:space="preserve">1초 단위로 </w:t>
      </w:r>
      <w:r w:rsidR="003C3145">
        <w:rPr>
          <w:rFonts w:ascii="맑은 고딕" w:eastAsia="맑은 고딕" w:hAnsi="맑은 고딕"/>
          <w:b/>
          <w:sz w:val="26"/>
        </w:rPr>
        <w:t>LED</w:t>
      </w:r>
      <w:proofErr w:type="spellStart"/>
      <w:r w:rsidR="003C3145">
        <w:rPr>
          <w:rFonts w:ascii="맑은 고딕" w:eastAsia="맑은 고딕" w:hAnsi="맑은 고딕" w:hint="eastAsia"/>
          <w:b/>
          <w:sz w:val="26"/>
        </w:rPr>
        <w:t>를</w:t>
      </w:r>
      <w:proofErr w:type="spellEnd"/>
      <w:r w:rsidR="003C3145">
        <w:rPr>
          <w:rFonts w:ascii="맑은 고딕" w:eastAsia="맑은 고딕" w:hAnsi="맑은 고딕" w:hint="eastAsia"/>
          <w:b/>
          <w:sz w:val="26"/>
        </w:rPr>
        <w:t xml:space="preserve"> </w:t>
      </w:r>
      <w:proofErr w:type="spellStart"/>
      <w:r w:rsidR="003C3145">
        <w:rPr>
          <w:rFonts w:ascii="맑은 고딕" w:eastAsia="맑은 고딕" w:hAnsi="맑은 고딕" w:hint="eastAsia"/>
          <w:b/>
          <w:sz w:val="26"/>
        </w:rPr>
        <w:t>토글하는</w:t>
      </w:r>
      <w:proofErr w:type="spellEnd"/>
      <w:r w:rsidR="003C3145">
        <w:rPr>
          <w:rFonts w:ascii="맑은 고딕" w:eastAsia="맑은 고딕" w:hAnsi="맑은 고딕" w:hint="eastAsia"/>
          <w:b/>
          <w:sz w:val="26"/>
        </w:rPr>
        <w:t xml:space="preserve"> 프로그램</w:t>
      </w:r>
      <w:r>
        <w:rPr>
          <w:rFonts w:ascii="맑은 고딕" w:eastAsia="맑은 고딕" w:hAnsi="맑은 고딕" w:hint="eastAsia"/>
          <w:b/>
          <w:sz w:val="26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1"/>
        <w:gridCol w:w="3282"/>
        <w:gridCol w:w="3827"/>
      </w:tblGrid>
      <w:tr w:rsidR="003844EB" w:rsidTr="003C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1" w:type="dxa"/>
            <w:tcBorders>
              <w:top w:val="nil"/>
              <w:bottom w:val="single" w:sz="12" w:space="0" w:color="67787B" w:themeColor="accent5"/>
            </w:tcBorders>
          </w:tcPr>
          <w:p w:rsidR="003844EB" w:rsidRPr="009B1B6A" w:rsidRDefault="003844EB" w:rsidP="00536DC6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구분</w:t>
            </w:r>
          </w:p>
        </w:tc>
        <w:tc>
          <w:tcPr>
            <w:tcW w:w="3282" w:type="dxa"/>
            <w:tcBorders>
              <w:top w:val="nil"/>
              <w:bottom w:val="single" w:sz="12" w:space="0" w:color="67787B" w:themeColor="accent5"/>
            </w:tcBorders>
          </w:tcPr>
          <w:p w:rsidR="003844EB" w:rsidRPr="009B1B6A" w:rsidRDefault="003844EB" w:rsidP="00536DC6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설명</w:t>
            </w:r>
          </w:p>
        </w:tc>
        <w:tc>
          <w:tcPr>
            <w:tcW w:w="3827" w:type="dxa"/>
            <w:tcBorders>
              <w:top w:val="nil"/>
              <w:bottom w:val="single" w:sz="12" w:space="0" w:color="67787B" w:themeColor="accent5"/>
            </w:tcBorders>
          </w:tcPr>
          <w:p w:rsidR="003844EB" w:rsidRPr="009B1B6A" w:rsidRDefault="003844EB" w:rsidP="00536DC6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코드</w:t>
            </w:r>
          </w:p>
        </w:tc>
      </w:tr>
      <w:tr w:rsidR="003844EB" w:rsidTr="003C3145">
        <w:tc>
          <w:tcPr>
            <w:tcW w:w="2971" w:type="dxa"/>
            <w:tcBorders>
              <w:top w:val="single" w:sz="12" w:space="0" w:color="67787B" w:themeColor="accent5"/>
              <w:bottom w:val="nil"/>
            </w:tcBorders>
          </w:tcPr>
          <w:p w:rsidR="003844EB" w:rsidRDefault="005950B3" w:rsidP="00536DC6">
            <w:r>
              <w:rPr>
                <w:rFonts w:hint="eastAsia"/>
              </w:rPr>
              <w:t>#</w:t>
            </w:r>
            <w:r>
              <w:t>include&lt;MsTimer2.h&gt;</w:t>
            </w:r>
          </w:p>
          <w:p w:rsidR="005950B3" w:rsidRDefault="005950B3" w:rsidP="00536DC6"/>
          <w:p w:rsidR="005950B3" w:rsidRDefault="005950B3" w:rsidP="00536DC6"/>
          <w:p w:rsidR="00CF75F4" w:rsidRDefault="00CF75F4" w:rsidP="00536DC6">
            <w:pPr>
              <w:rPr>
                <w:rFonts w:hint="eastAsia"/>
              </w:rPr>
            </w:pPr>
          </w:p>
          <w:p w:rsidR="005950B3" w:rsidRDefault="005950B3" w:rsidP="00536DC6">
            <w:r>
              <w:rPr>
                <w:rFonts w:hint="eastAsia"/>
              </w:rPr>
              <w:t>M</w:t>
            </w:r>
            <w:r>
              <w:t>sTimer</w:t>
            </w:r>
            <w:proofErr w:type="gramStart"/>
            <w:r>
              <w:t>2::</w:t>
            </w:r>
            <w:proofErr w:type="gramEnd"/>
            <w:r>
              <w:t>set(</w:t>
            </w:r>
            <w:proofErr w:type="spellStart"/>
            <w:r>
              <w:t>time,mode</w:t>
            </w:r>
            <w:proofErr w:type="spellEnd"/>
            <w:r>
              <w:t>)</w:t>
            </w:r>
          </w:p>
          <w:p w:rsidR="005950B3" w:rsidRDefault="005950B3" w:rsidP="00536DC6"/>
          <w:p w:rsidR="00CF75F4" w:rsidRDefault="00CF75F4" w:rsidP="00536DC6"/>
          <w:p w:rsidR="00CF75F4" w:rsidRDefault="00CF75F4" w:rsidP="00536DC6"/>
          <w:p w:rsidR="00CF75F4" w:rsidRDefault="00CF75F4" w:rsidP="00536DC6">
            <w:pPr>
              <w:rPr>
                <w:rFonts w:hint="eastAsia"/>
              </w:rPr>
            </w:pPr>
          </w:p>
          <w:p w:rsidR="005950B3" w:rsidRDefault="005950B3" w:rsidP="00536DC6">
            <w:r>
              <w:rPr>
                <w:rFonts w:hint="eastAsia"/>
              </w:rPr>
              <w:t>M</w:t>
            </w:r>
            <w:r>
              <w:t>sTimer</w:t>
            </w:r>
            <w:proofErr w:type="gramStart"/>
            <w:r>
              <w:t>2::</w:t>
            </w:r>
            <w:proofErr w:type="gramEnd"/>
            <w:r>
              <w:t>start()</w:t>
            </w:r>
          </w:p>
          <w:p w:rsidR="00CF75F4" w:rsidRDefault="00CF75F4" w:rsidP="00536DC6">
            <w:pPr>
              <w:rPr>
                <w:rFonts w:hint="eastAsia"/>
              </w:rPr>
            </w:pPr>
          </w:p>
          <w:p w:rsidR="00CF75F4" w:rsidRDefault="00CF75F4" w:rsidP="00536DC6">
            <w:r>
              <w:t>MsTimer</w:t>
            </w:r>
            <w:proofErr w:type="gramStart"/>
            <w:r>
              <w:t>2::</w:t>
            </w:r>
            <w:proofErr w:type="gramEnd"/>
            <w:r>
              <w:t>stop()</w:t>
            </w:r>
          </w:p>
          <w:p w:rsidR="005950B3" w:rsidRDefault="005950B3" w:rsidP="00536DC6"/>
          <w:p w:rsidR="00A35999" w:rsidRDefault="00A35999" w:rsidP="00536DC6">
            <w:pPr>
              <w:rPr>
                <w:rFonts w:hint="eastAsia"/>
              </w:rPr>
            </w:pPr>
          </w:p>
          <w:p w:rsidR="005950B3" w:rsidRDefault="005950B3" w:rsidP="00536DC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oggle</w:t>
            </w:r>
          </w:p>
        </w:tc>
        <w:tc>
          <w:tcPr>
            <w:tcW w:w="3282" w:type="dxa"/>
            <w:tcBorders>
              <w:top w:val="single" w:sz="12" w:space="0" w:color="67787B" w:themeColor="accent5"/>
              <w:bottom w:val="nil"/>
            </w:tcBorders>
          </w:tcPr>
          <w:p w:rsidR="003844EB" w:rsidRPr="005950B3" w:rsidRDefault="00CF75F4" w:rsidP="00536DC6">
            <w:pPr>
              <w:rPr>
                <w:rFonts w:hint="eastAsia"/>
              </w:rPr>
            </w:pPr>
            <w:r>
              <w:t>T</w:t>
            </w:r>
            <w:r w:rsidR="005950B3">
              <w:t>ime</w:t>
            </w:r>
            <w:r>
              <w:t>r Interrupt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 w:rsidR="005950B3">
              <w:rPr>
                <w:rFonts w:hint="eastAsia"/>
              </w:rPr>
              <w:t xml:space="preserve"> </w:t>
            </w:r>
            <w:r w:rsidR="005950B3">
              <w:rPr>
                <w:rFonts w:hint="eastAsia"/>
              </w:rPr>
              <w:t>사용하기</w:t>
            </w:r>
            <w:r w:rsidR="005950B3">
              <w:rPr>
                <w:rFonts w:hint="eastAsia"/>
              </w:rPr>
              <w:t xml:space="preserve"> </w:t>
            </w:r>
            <w:r w:rsidR="005950B3">
              <w:rPr>
                <w:rFonts w:hint="eastAsia"/>
              </w:rPr>
              <w:t>위한</w:t>
            </w:r>
            <w:r w:rsidR="005950B3">
              <w:rPr>
                <w:rFonts w:hint="eastAsia"/>
              </w:rPr>
              <w:t xml:space="preserve"> </w:t>
            </w:r>
            <w:r w:rsidR="005950B3">
              <w:rPr>
                <w:rFonts w:hint="eastAsia"/>
              </w:rPr>
              <w:t>라이브러리</w:t>
            </w:r>
            <w:r w:rsidR="005950B3">
              <w:rPr>
                <w:rFonts w:hint="eastAsia"/>
              </w:rPr>
              <w:t xml:space="preserve"> </w:t>
            </w:r>
            <w:r w:rsidR="005950B3">
              <w:rPr>
                <w:rFonts w:hint="eastAsia"/>
              </w:rPr>
              <w:t>호출</w:t>
            </w:r>
          </w:p>
          <w:p w:rsidR="005950B3" w:rsidRDefault="005950B3" w:rsidP="00536DC6"/>
          <w:p w:rsidR="00CF75F4" w:rsidRDefault="00CF75F4" w:rsidP="00CF75F4">
            <w:r>
              <w:t>Timer Interrupt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사용할때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t>timer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  <w:p w:rsidR="00CF75F4" w:rsidRPr="00CF75F4" w:rsidRDefault="00CF75F4" w:rsidP="00CF75F4">
            <w:pPr>
              <w:rPr>
                <w:rFonts w:hint="eastAsia"/>
              </w:rPr>
            </w:pPr>
          </w:p>
          <w:p w:rsidR="00CF75F4" w:rsidRDefault="00CF75F4" w:rsidP="00CF75F4">
            <w:pPr>
              <w:rPr>
                <w:rFonts w:hint="eastAsia"/>
              </w:rPr>
            </w:pPr>
            <w:r>
              <w:t>Timer Interrupt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start</w:t>
            </w:r>
            <w:r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  <w:p w:rsidR="00CF75F4" w:rsidRDefault="00CF75F4" w:rsidP="00CF75F4"/>
          <w:p w:rsidR="00CF75F4" w:rsidRDefault="00CF75F4" w:rsidP="00CF75F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imer Interrupt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 w:rsidR="00A35999">
              <w:t>stop</w:t>
            </w:r>
            <w:r w:rsidR="00A35999">
              <w:rPr>
                <w:rFonts w:hint="eastAsia"/>
              </w:rPr>
              <w:t xml:space="preserve"> </w:t>
            </w:r>
            <w:r w:rsidR="00A35999">
              <w:rPr>
                <w:rFonts w:hint="eastAsia"/>
              </w:rPr>
              <w:t>합니다</w:t>
            </w:r>
            <w:r w:rsidR="00A35999">
              <w:rPr>
                <w:rFonts w:hint="eastAsia"/>
              </w:rPr>
              <w:t>.</w:t>
            </w:r>
          </w:p>
          <w:p w:rsidR="00CF75F4" w:rsidRDefault="00CF75F4" w:rsidP="00CF75F4">
            <w:pPr>
              <w:rPr>
                <w:rFonts w:hint="eastAsia"/>
              </w:rPr>
            </w:pPr>
          </w:p>
          <w:p w:rsidR="00CF75F4" w:rsidRDefault="00CF75F4" w:rsidP="00CF75F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ed</w:t>
            </w:r>
            <w:proofErr w:type="spellStart"/>
            <w:r>
              <w:rPr>
                <w:rFonts w:hint="eastAsia"/>
              </w:rPr>
              <w:t>토글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생성합니다</w:t>
            </w:r>
            <w:r>
              <w:rPr>
                <w:rFonts w:hint="eastAsia"/>
              </w:rPr>
              <w:t>.</w:t>
            </w:r>
          </w:p>
          <w:p w:rsidR="00CF75F4" w:rsidRDefault="00CF75F4" w:rsidP="00CF75F4">
            <w:pPr>
              <w:rPr>
                <w:rFonts w:hint="eastAsia"/>
              </w:rPr>
            </w:pPr>
          </w:p>
        </w:tc>
        <w:tc>
          <w:tcPr>
            <w:tcW w:w="3827" w:type="dxa"/>
            <w:tcBorders>
              <w:top w:val="single" w:sz="12" w:space="0" w:color="67787B" w:themeColor="accent5"/>
              <w:bottom w:val="nil"/>
            </w:tcBorders>
          </w:tcPr>
          <w:p w:rsidR="003844EB" w:rsidRDefault="005950B3" w:rsidP="00536DC6">
            <w:r>
              <w:rPr>
                <w:rFonts w:hint="eastAsia"/>
              </w:rPr>
              <w:t>#</w:t>
            </w:r>
            <w:r>
              <w:t>include&lt;MsTimer2.h&gt;</w:t>
            </w:r>
          </w:p>
          <w:p w:rsidR="005950B3" w:rsidRDefault="005950B3" w:rsidP="00536DC6"/>
          <w:p w:rsidR="005950B3" w:rsidRDefault="005950B3" w:rsidP="00536DC6"/>
          <w:p w:rsidR="00CF75F4" w:rsidRDefault="00CF75F4" w:rsidP="00536DC6">
            <w:pPr>
              <w:rPr>
                <w:rFonts w:hint="eastAsia"/>
              </w:rPr>
            </w:pPr>
          </w:p>
          <w:p w:rsidR="005950B3" w:rsidRDefault="005950B3" w:rsidP="00536DC6">
            <w:r>
              <w:rPr>
                <w:rFonts w:hint="eastAsia"/>
              </w:rPr>
              <w:t>M</w:t>
            </w:r>
            <w:r>
              <w:t>sTimer</w:t>
            </w:r>
            <w:proofErr w:type="gramStart"/>
            <w:r>
              <w:t>2::</w:t>
            </w:r>
            <w:proofErr w:type="gramEnd"/>
            <w:r>
              <w:t>set(1000,toggle);</w:t>
            </w:r>
          </w:p>
          <w:p w:rsidR="005950B3" w:rsidRDefault="005950B3" w:rsidP="00536DC6"/>
          <w:p w:rsidR="00CF75F4" w:rsidRDefault="00CF75F4" w:rsidP="00536DC6"/>
          <w:p w:rsidR="00CF75F4" w:rsidRDefault="00CF75F4" w:rsidP="00536DC6"/>
          <w:p w:rsidR="00CF75F4" w:rsidRDefault="00CF75F4" w:rsidP="00536DC6">
            <w:pPr>
              <w:rPr>
                <w:rFonts w:hint="eastAsia"/>
              </w:rPr>
            </w:pPr>
          </w:p>
          <w:p w:rsidR="005950B3" w:rsidRDefault="005950B3" w:rsidP="00536DC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sTimer</w:t>
            </w:r>
            <w:proofErr w:type="gramStart"/>
            <w:r>
              <w:t>2::</w:t>
            </w:r>
            <w:proofErr w:type="gramEnd"/>
            <w:r>
              <w:t>start();</w:t>
            </w:r>
          </w:p>
          <w:p w:rsidR="00CF75F4" w:rsidRDefault="00CF75F4" w:rsidP="00536DC6"/>
          <w:p w:rsidR="00CF75F4" w:rsidRDefault="00CF75F4" w:rsidP="00536DC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sTimer</w:t>
            </w:r>
            <w:proofErr w:type="gramStart"/>
            <w:r>
              <w:t>2::</w:t>
            </w:r>
            <w:proofErr w:type="gramEnd"/>
            <w:r>
              <w:t>stop();</w:t>
            </w:r>
          </w:p>
          <w:p w:rsidR="00CF75F4" w:rsidRDefault="00CF75F4" w:rsidP="00536DC6">
            <w:pPr>
              <w:rPr>
                <w:rFonts w:hint="eastAsia"/>
              </w:rPr>
            </w:pPr>
          </w:p>
          <w:p w:rsidR="005950B3" w:rsidRDefault="005950B3" w:rsidP="00536DC6"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toggle(</w:t>
            </w:r>
            <w:proofErr w:type="gramEnd"/>
            <w:r>
              <w:t>){</w:t>
            </w:r>
          </w:p>
          <w:p w:rsidR="005950B3" w:rsidRDefault="005950B3" w:rsidP="005950B3">
            <w:pPr>
              <w:ind w:firstLine="80"/>
            </w:pPr>
            <w:r>
              <w:t xml:space="preserve">LED </w:t>
            </w:r>
            <w:proofErr w:type="gramStart"/>
            <w:r>
              <w:t>= !LED</w:t>
            </w:r>
            <w:proofErr w:type="gramEnd"/>
            <w:r>
              <w:t>;</w:t>
            </w:r>
          </w:p>
          <w:p w:rsidR="005950B3" w:rsidRDefault="005950B3" w:rsidP="005950B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8932B2" w:rsidRDefault="008932B2" w:rsidP="004F2216"/>
    <w:p w:rsidR="008932B2" w:rsidRDefault="008932B2" w:rsidP="004F2216"/>
    <w:p w:rsidR="008932B2" w:rsidRDefault="008932B2" w:rsidP="004F2216"/>
    <w:p w:rsidR="008932B2" w:rsidRPr="004F2216" w:rsidRDefault="008932B2" w:rsidP="004F2216"/>
    <w:p w:rsidR="008744D9" w:rsidRDefault="008744D9" w:rsidP="00987E0C"/>
    <w:tbl>
      <w:tblPr>
        <w:tblStyle w:val="ab"/>
        <w:tblW w:w="0" w:type="auto"/>
        <w:tblBorders>
          <w:insideH w:val="single" w:sz="12" w:space="0" w:color="67787B" w:themeColor="accent5"/>
        </w:tblBorders>
        <w:tblLook w:val="04A0" w:firstRow="1" w:lastRow="0" w:firstColumn="1" w:lastColumn="0" w:noHBand="0" w:noVBand="1"/>
      </w:tblPr>
      <w:tblGrid>
        <w:gridCol w:w="10080"/>
      </w:tblGrid>
      <w:tr w:rsidR="006D0E3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:rsidR="006D0E37" w:rsidRDefault="006D0E37" w:rsidP="006D0E37">
            <w:pPr>
              <w:rPr>
                <w:b/>
                <w:caps w:val="0"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고찰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및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실험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평가</w:t>
            </w:r>
          </w:p>
          <w:p w:rsidR="00D811D6" w:rsidRPr="009B1B6A" w:rsidRDefault="00D811D6" w:rsidP="006D0E37">
            <w:pPr>
              <w:rPr>
                <w:b/>
              </w:rPr>
            </w:pPr>
          </w:p>
        </w:tc>
      </w:tr>
    </w:tbl>
    <w:p w:rsidR="006D0E37" w:rsidRP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1</w:t>
      </w:r>
      <w:r w:rsidRPr="00D811D6">
        <w:rPr>
          <w:b/>
          <w:sz w:val="24"/>
          <w:szCs w:val="24"/>
        </w:rPr>
        <w:t xml:space="preserve">. </w:t>
      </w:r>
      <w:r w:rsidR="003844EB">
        <w:rPr>
          <w:rFonts w:hint="eastAsia"/>
          <w:b/>
          <w:sz w:val="24"/>
          <w:szCs w:val="24"/>
        </w:rPr>
        <w:t>순차적으로</w:t>
      </w:r>
      <w:r w:rsidR="003844EB">
        <w:rPr>
          <w:rFonts w:hint="eastAsia"/>
          <w:b/>
          <w:sz w:val="24"/>
          <w:szCs w:val="24"/>
        </w:rPr>
        <w:t xml:space="preserve"> </w:t>
      </w:r>
      <w:r w:rsidR="003844EB">
        <w:rPr>
          <w:b/>
          <w:sz w:val="24"/>
          <w:szCs w:val="24"/>
        </w:rPr>
        <w:t>LED</w:t>
      </w:r>
      <w:r w:rsidR="003844EB">
        <w:rPr>
          <w:rFonts w:hint="eastAsia"/>
          <w:b/>
          <w:sz w:val="24"/>
          <w:szCs w:val="24"/>
        </w:rPr>
        <w:t>가</w:t>
      </w:r>
      <w:r w:rsidR="003844EB">
        <w:rPr>
          <w:rFonts w:hint="eastAsia"/>
          <w:b/>
          <w:sz w:val="24"/>
          <w:szCs w:val="24"/>
        </w:rPr>
        <w:t xml:space="preserve"> </w:t>
      </w:r>
      <w:proofErr w:type="spellStart"/>
      <w:r w:rsidR="003844EB">
        <w:rPr>
          <w:rFonts w:hint="eastAsia"/>
          <w:b/>
          <w:sz w:val="24"/>
          <w:szCs w:val="24"/>
        </w:rPr>
        <w:t>켜지다가</w:t>
      </w:r>
      <w:proofErr w:type="spellEnd"/>
      <w:r w:rsidR="003844EB">
        <w:rPr>
          <w:rFonts w:hint="eastAsia"/>
          <w:b/>
          <w:sz w:val="24"/>
          <w:szCs w:val="24"/>
        </w:rPr>
        <w:t xml:space="preserve"> </w:t>
      </w:r>
      <w:r w:rsidR="003844EB">
        <w:rPr>
          <w:rFonts w:hint="eastAsia"/>
          <w:b/>
          <w:sz w:val="24"/>
          <w:szCs w:val="24"/>
        </w:rPr>
        <w:t>스위치를</w:t>
      </w:r>
      <w:r w:rsidR="003844EB">
        <w:rPr>
          <w:rFonts w:hint="eastAsia"/>
          <w:b/>
          <w:sz w:val="24"/>
          <w:szCs w:val="24"/>
        </w:rPr>
        <w:t xml:space="preserve"> </w:t>
      </w:r>
      <w:r w:rsidR="003844EB">
        <w:rPr>
          <w:rFonts w:hint="eastAsia"/>
          <w:b/>
          <w:sz w:val="24"/>
          <w:szCs w:val="24"/>
        </w:rPr>
        <w:t>누르고</w:t>
      </w:r>
      <w:r w:rsidR="003844EB">
        <w:rPr>
          <w:rFonts w:hint="eastAsia"/>
          <w:b/>
          <w:sz w:val="24"/>
          <w:szCs w:val="24"/>
        </w:rPr>
        <w:t xml:space="preserve"> </w:t>
      </w:r>
      <w:r w:rsidR="003844EB">
        <w:rPr>
          <w:rFonts w:hint="eastAsia"/>
          <w:b/>
          <w:sz w:val="24"/>
          <w:szCs w:val="24"/>
        </w:rPr>
        <w:t>있으면</w:t>
      </w:r>
      <w:r w:rsidR="003844EB">
        <w:rPr>
          <w:rFonts w:hint="eastAsia"/>
          <w:b/>
          <w:sz w:val="24"/>
          <w:szCs w:val="24"/>
        </w:rPr>
        <w:t xml:space="preserve"> </w:t>
      </w:r>
      <w:r w:rsidR="003844EB">
        <w:rPr>
          <w:b/>
          <w:sz w:val="24"/>
          <w:szCs w:val="24"/>
        </w:rPr>
        <w:t>LED</w:t>
      </w:r>
      <w:r w:rsidR="003844EB">
        <w:rPr>
          <w:rFonts w:hint="eastAsia"/>
          <w:b/>
          <w:sz w:val="24"/>
          <w:szCs w:val="24"/>
        </w:rPr>
        <w:t>가</w:t>
      </w:r>
      <w:r w:rsidR="003844EB">
        <w:rPr>
          <w:rFonts w:hint="eastAsia"/>
          <w:b/>
          <w:sz w:val="24"/>
          <w:szCs w:val="24"/>
        </w:rPr>
        <w:t xml:space="preserve"> </w:t>
      </w:r>
      <w:r w:rsidR="003844EB">
        <w:rPr>
          <w:rFonts w:hint="eastAsia"/>
          <w:b/>
          <w:sz w:val="24"/>
          <w:szCs w:val="24"/>
        </w:rPr>
        <w:t>꺼지는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프로그램</w:t>
      </w:r>
    </w:p>
    <w:p w:rsidR="00D811D6" w:rsidRDefault="00D811D6" w:rsidP="00D811D6"/>
    <w:p w:rsidR="00D811D6" w:rsidRDefault="00D811D6" w:rsidP="00D811D6"/>
    <w:p w:rsidR="00D811D6" w:rsidRPr="00D811D6" w:rsidRDefault="00D811D6" w:rsidP="00D811D6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소스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코드</w:t>
      </w:r>
    </w:p>
    <w:p w:rsidR="003844EB" w:rsidRDefault="003844EB" w:rsidP="003844EB">
      <w:r>
        <w:t>#define LED1 7</w:t>
      </w:r>
    </w:p>
    <w:p w:rsidR="003844EB" w:rsidRDefault="003844EB" w:rsidP="003844EB">
      <w:r>
        <w:t>#define LED2 8</w:t>
      </w:r>
    </w:p>
    <w:p w:rsidR="003844EB" w:rsidRDefault="003844EB" w:rsidP="003844EB">
      <w:r>
        <w:t>#define LED3 9</w:t>
      </w:r>
    </w:p>
    <w:p w:rsidR="003844EB" w:rsidRDefault="003844EB" w:rsidP="003844EB">
      <w:r>
        <w:t xml:space="preserve">#define </w:t>
      </w:r>
      <w:proofErr w:type="spellStart"/>
      <w:r>
        <w:t>interruptPin</w:t>
      </w:r>
      <w:proofErr w:type="spellEnd"/>
      <w:r>
        <w:t xml:space="preserve"> 2</w:t>
      </w:r>
    </w:p>
    <w:p w:rsidR="003844EB" w:rsidRDefault="003844EB" w:rsidP="003844EB"/>
    <w:p w:rsidR="003844EB" w:rsidRDefault="003844EB" w:rsidP="003844EB"/>
    <w:p w:rsidR="003844EB" w:rsidRDefault="003844EB" w:rsidP="003844EB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3844EB" w:rsidRDefault="003844EB" w:rsidP="003844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LED1,OUTPUT);</w:t>
      </w:r>
    </w:p>
    <w:p w:rsidR="003844EB" w:rsidRDefault="003844EB" w:rsidP="003844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LED2,OUTPUT);</w:t>
      </w:r>
    </w:p>
    <w:p w:rsidR="003844EB" w:rsidRDefault="003844EB" w:rsidP="003844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LED3,OUTPUT);</w:t>
      </w:r>
    </w:p>
    <w:p w:rsidR="003844EB" w:rsidRDefault="003844EB" w:rsidP="003844EB"/>
    <w:p w:rsidR="003844EB" w:rsidRDefault="003844EB" w:rsidP="003844E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interruptPin,INPUT</w:t>
      </w:r>
      <w:proofErr w:type="gramEnd"/>
      <w:r>
        <w:t>_PULLUP</w:t>
      </w:r>
      <w:proofErr w:type="spellEnd"/>
      <w:r>
        <w:t>);</w:t>
      </w:r>
    </w:p>
    <w:p w:rsidR="003844EB" w:rsidRDefault="003844EB" w:rsidP="003844EB">
      <w:r>
        <w:t xml:space="preserve">  attachInterrupt(digitalPinToInterrupt(interruptPin</w:t>
      </w:r>
      <w:proofErr w:type="gramStart"/>
      <w:r>
        <w:t>),ledoff</w:t>
      </w:r>
      <w:proofErr w:type="gramEnd"/>
      <w:r>
        <w:t>,FALLING);</w:t>
      </w:r>
    </w:p>
    <w:p w:rsidR="003844EB" w:rsidRDefault="003844EB" w:rsidP="003844EB">
      <w:r>
        <w:lastRenderedPageBreak/>
        <w:t>}</w:t>
      </w:r>
    </w:p>
    <w:p w:rsidR="003844EB" w:rsidRDefault="003844EB" w:rsidP="003844EB"/>
    <w:p w:rsidR="003844EB" w:rsidRDefault="003844EB" w:rsidP="003844EB">
      <w:r>
        <w:t xml:space="preserve">void </w:t>
      </w:r>
      <w:proofErr w:type="gramStart"/>
      <w:r>
        <w:t>loop(</w:t>
      </w:r>
      <w:proofErr w:type="gramEnd"/>
      <w:r>
        <w:t>) {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LED3,LOW);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3844EB" w:rsidRDefault="003844EB" w:rsidP="003844E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LED1,LOW);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:rsidR="003844EB" w:rsidRDefault="003844EB" w:rsidP="003844E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LED3,HIGH);</w:t>
      </w:r>
    </w:p>
    <w:p w:rsidR="003844EB" w:rsidRDefault="003844EB" w:rsidP="003844E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844EB" w:rsidRDefault="003844EB" w:rsidP="003844EB">
      <w:r>
        <w:t>}</w:t>
      </w:r>
    </w:p>
    <w:p w:rsidR="003844EB" w:rsidRDefault="003844EB" w:rsidP="003844EB"/>
    <w:p w:rsidR="003844EB" w:rsidRDefault="003844EB" w:rsidP="003844EB">
      <w:r>
        <w:t xml:space="preserve">void </w:t>
      </w:r>
      <w:proofErr w:type="spellStart"/>
      <w:proofErr w:type="gramStart"/>
      <w:r>
        <w:t>ledoff</w:t>
      </w:r>
      <w:proofErr w:type="spellEnd"/>
      <w:r>
        <w:t>(</w:t>
      </w:r>
      <w:proofErr w:type="gramEnd"/>
      <w:r>
        <w:t>){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LED1,LOW);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LED3,LOW);</w:t>
      </w:r>
    </w:p>
    <w:p w:rsidR="00D811D6" w:rsidRDefault="003844EB" w:rsidP="003844EB">
      <w:r>
        <w:t>}</w:t>
      </w:r>
    </w:p>
    <w:p w:rsidR="00D811D6" w:rsidRP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회로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구성</w:t>
      </w:r>
    </w:p>
    <w:p w:rsidR="00D811D6" w:rsidRPr="00D811D6" w:rsidRDefault="00D811D6" w:rsidP="00D811D6">
      <w:pPr>
        <w:spacing w:before="0" w:after="0"/>
        <w:rPr>
          <w:rFonts w:ascii="굴림" w:eastAsia="굴림" w:hAnsi="굴림" w:cs="굴림"/>
          <w:color w:val="auto"/>
          <w:kern w:val="0"/>
          <w:sz w:val="24"/>
          <w:szCs w:val="24"/>
        </w:rPr>
      </w:pPr>
    </w:p>
    <w:p w:rsidR="00D811D6" w:rsidRDefault="00D811D6" w:rsidP="006D0E37"/>
    <w:p w:rsidR="00755F0A" w:rsidRDefault="003C3145" w:rsidP="00451F6E">
      <w:pPr>
        <w:rPr>
          <w:b/>
          <w:sz w:val="24"/>
          <w:szCs w:val="24"/>
        </w:rPr>
      </w:pPr>
      <w:r>
        <w:rPr>
          <w:rFonts w:ascii="굴림" w:eastAsia="굴림" w:hAnsi="굴림" w:cs="굴림"/>
          <w:noProof/>
          <w:color w:val="auto"/>
          <w:kern w:val="0"/>
          <w:sz w:val="24"/>
          <w:szCs w:val="24"/>
        </w:rPr>
        <w:drawing>
          <wp:inline distT="0" distB="0" distL="0" distR="0" wp14:anchorId="205A29C6" wp14:editId="3E015CE8">
            <wp:extent cx="2189825" cy="1642369"/>
            <wp:effectExtent l="0" t="5715" r="1905" b="1905"/>
            <wp:docPr id="1" name="그림 1" descr="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15965" cy="166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EB" w:rsidRPr="00D811D6" w:rsidRDefault="003844EB" w:rsidP="003844EB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D811D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초단위로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LED</w:t>
      </w:r>
      <w:proofErr w:type="spellStart"/>
      <w:r>
        <w:rPr>
          <w:rFonts w:hint="eastAsia"/>
          <w:b/>
          <w:sz w:val="24"/>
          <w:szCs w:val="24"/>
        </w:rPr>
        <w:t>를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토글하는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프로그램</w:t>
      </w:r>
    </w:p>
    <w:p w:rsidR="003844EB" w:rsidRDefault="003844EB" w:rsidP="003844EB"/>
    <w:p w:rsidR="003844EB" w:rsidRDefault="003844EB" w:rsidP="003844EB"/>
    <w:p w:rsidR="003844EB" w:rsidRPr="00D811D6" w:rsidRDefault="003844EB" w:rsidP="003844EB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소스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코드</w:t>
      </w:r>
    </w:p>
    <w:p w:rsidR="003844EB" w:rsidRDefault="003844EB" w:rsidP="003844EB">
      <w:r>
        <w:t>#include &lt;MsTimer2.h&gt;</w:t>
      </w:r>
    </w:p>
    <w:p w:rsidR="003844EB" w:rsidRDefault="003844EB" w:rsidP="003844EB"/>
    <w:p w:rsidR="003844EB" w:rsidRDefault="003844EB" w:rsidP="003844EB">
      <w:r>
        <w:t>#define LED1 7</w:t>
      </w:r>
    </w:p>
    <w:p w:rsidR="003844EB" w:rsidRDefault="003844EB" w:rsidP="003844EB">
      <w:r>
        <w:t>#define LED2 8</w:t>
      </w:r>
    </w:p>
    <w:p w:rsidR="003844EB" w:rsidRDefault="003844EB" w:rsidP="003844EB">
      <w:r>
        <w:t>#define LED3 9</w:t>
      </w:r>
    </w:p>
    <w:p w:rsidR="003844EB" w:rsidRDefault="003844EB" w:rsidP="003844EB"/>
    <w:p w:rsidR="003844EB" w:rsidRDefault="003844EB" w:rsidP="003844EB"/>
    <w:p w:rsidR="003844EB" w:rsidRDefault="003844EB" w:rsidP="003844EB">
      <w:r>
        <w:lastRenderedPageBreak/>
        <w:t>int LED = 0;</w:t>
      </w:r>
    </w:p>
    <w:p w:rsidR="003844EB" w:rsidRDefault="003844EB" w:rsidP="003844EB"/>
    <w:p w:rsidR="003844EB" w:rsidRDefault="003844EB" w:rsidP="003844EB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3844EB" w:rsidRDefault="003844EB" w:rsidP="003844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LED1,OUTPUT);</w:t>
      </w:r>
    </w:p>
    <w:p w:rsidR="003844EB" w:rsidRDefault="003844EB" w:rsidP="003844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LED2,OUTPUT);</w:t>
      </w:r>
    </w:p>
    <w:p w:rsidR="003844EB" w:rsidRDefault="003844EB" w:rsidP="003844E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LED3,OUTPUT);</w:t>
      </w:r>
    </w:p>
    <w:p w:rsidR="003844EB" w:rsidRDefault="003844EB" w:rsidP="003844EB"/>
    <w:p w:rsidR="003844EB" w:rsidRDefault="003844EB" w:rsidP="003844EB">
      <w:r>
        <w:t xml:space="preserve">  MsTimer</w:t>
      </w:r>
      <w:proofErr w:type="gramStart"/>
      <w:r>
        <w:t>2::</w:t>
      </w:r>
      <w:proofErr w:type="gramEnd"/>
      <w:r>
        <w:t>set(1000,toggle);</w:t>
      </w:r>
    </w:p>
    <w:p w:rsidR="003844EB" w:rsidRDefault="003844EB" w:rsidP="003844EB">
      <w:r>
        <w:t xml:space="preserve">  MsTimer</w:t>
      </w:r>
      <w:proofErr w:type="gramStart"/>
      <w:r>
        <w:t>2::</w:t>
      </w:r>
      <w:proofErr w:type="gramEnd"/>
      <w:r>
        <w:t>start();</w:t>
      </w:r>
    </w:p>
    <w:p w:rsidR="003844EB" w:rsidRDefault="003844EB" w:rsidP="003844EB">
      <w:r>
        <w:t>}</w:t>
      </w:r>
    </w:p>
    <w:p w:rsidR="003844EB" w:rsidRDefault="003844EB" w:rsidP="003844EB"/>
    <w:p w:rsidR="003844EB" w:rsidRDefault="003844EB" w:rsidP="003844EB">
      <w:r>
        <w:t xml:space="preserve">void </w:t>
      </w:r>
      <w:proofErr w:type="gramStart"/>
      <w:r>
        <w:t>loop(</w:t>
      </w:r>
      <w:proofErr w:type="gramEnd"/>
      <w:r>
        <w:t>) {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LED1,LED);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LED2,LED);</w:t>
      </w:r>
    </w:p>
    <w:p w:rsidR="003844EB" w:rsidRDefault="003844EB" w:rsidP="003844E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LED3,LED);</w:t>
      </w:r>
    </w:p>
    <w:p w:rsidR="003844EB" w:rsidRDefault="003844EB" w:rsidP="003844EB">
      <w:r>
        <w:t>}</w:t>
      </w:r>
    </w:p>
    <w:p w:rsidR="003844EB" w:rsidRDefault="003844EB" w:rsidP="003844EB"/>
    <w:p w:rsidR="003844EB" w:rsidRDefault="003844EB" w:rsidP="003844EB">
      <w:r>
        <w:t xml:space="preserve">void </w:t>
      </w:r>
      <w:proofErr w:type="gramStart"/>
      <w:r>
        <w:t>toggle(</w:t>
      </w:r>
      <w:proofErr w:type="gramEnd"/>
      <w:r>
        <w:t>){</w:t>
      </w:r>
    </w:p>
    <w:p w:rsidR="003844EB" w:rsidRDefault="003844EB" w:rsidP="003844EB">
      <w:r>
        <w:t xml:space="preserve">  LED </w:t>
      </w:r>
      <w:proofErr w:type="gramStart"/>
      <w:r>
        <w:t>= !LED</w:t>
      </w:r>
      <w:proofErr w:type="gramEnd"/>
      <w:r>
        <w:t>;</w:t>
      </w:r>
    </w:p>
    <w:p w:rsidR="003844EB" w:rsidRDefault="003844EB" w:rsidP="003844EB">
      <w:r>
        <w:t>}</w:t>
      </w:r>
    </w:p>
    <w:p w:rsidR="003844EB" w:rsidRPr="00D811D6" w:rsidRDefault="003844EB" w:rsidP="003844EB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회로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구성</w:t>
      </w:r>
    </w:p>
    <w:p w:rsidR="003C3145" w:rsidRDefault="003844EB" w:rsidP="00451F6E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594609" cy="1945958"/>
            <wp:effectExtent l="0" t="6032" r="3492" b="3493"/>
            <wp:docPr id="3" name="그림 3" descr="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D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28794" cy="19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45" w:rsidRDefault="003C3145" w:rsidP="00451F6E">
      <w:pPr>
        <w:rPr>
          <w:b/>
          <w:sz w:val="24"/>
          <w:szCs w:val="24"/>
        </w:rPr>
      </w:pPr>
    </w:p>
    <w:p w:rsidR="003C3145" w:rsidRDefault="003C3145" w:rsidP="00451F6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스탑워치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프로그램</w:t>
      </w:r>
    </w:p>
    <w:p w:rsidR="003C3145" w:rsidRDefault="003C3145" w:rsidP="00451F6E">
      <w:pPr>
        <w:rPr>
          <w:b/>
          <w:sz w:val="24"/>
          <w:szCs w:val="24"/>
        </w:rPr>
      </w:pPr>
    </w:p>
    <w:p w:rsidR="003C3145" w:rsidRDefault="003C3145" w:rsidP="00451F6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소스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코드</w:t>
      </w:r>
    </w:p>
    <w:p w:rsidR="003C3145" w:rsidRDefault="003C3145" w:rsidP="00451F6E">
      <w:pPr>
        <w:rPr>
          <w:rFonts w:hint="eastAsia"/>
          <w:b/>
          <w:sz w:val="24"/>
          <w:szCs w:val="24"/>
        </w:rPr>
      </w:pP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>#include &lt;MsTimer2.h&gt;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>#define int0 2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>#define int1 3</w:t>
      </w:r>
    </w:p>
    <w:p w:rsidR="003C3145" w:rsidRPr="003C3145" w:rsidRDefault="003C3145" w:rsidP="003C3145">
      <w:pPr>
        <w:rPr>
          <w:bCs/>
        </w:rPr>
      </w:pP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lastRenderedPageBreak/>
        <w:t>int echo = 1; // echo default ON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char </w:t>
      </w:r>
      <w:proofErr w:type="gramStart"/>
      <w:r w:rsidRPr="003C3145">
        <w:rPr>
          <w:bCs/>
        </w:rPr>
        <w:t xml:space="preserve">text;   </w:t>
      </w:r>
      <w:proofErr w:type="gramEnd"/>
      <w:r w:rsidRPr="003C3145">
        <w:rPr>
          <w:bCs/>
        </w:rPr>
        <w:t xml:space="preserve"> // </w:t>
      </w:r>
      <w:proofErr w:type="spellStart"/>
      <w:r w:rsidRPr="003C3145">
        <w:rPr>
          <w:bCs/>
        </w:rPr>
        <w:t>usart</w:t>
      </w:r>
      <w:proofErr w:type="spellEnd"/>
      <w:r w:rsidRPr="003C3145">
        <w:rPr>
          <w:bCs/>
        </w:rPr>
        <w:t xml:space="preserve"> serial input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double </w:t>
      </w:r>
      <w:proofErr w:type="spellStart"/>
      <w:r w:rsidRPr="003C3145">
        <w:rPr>
          <w:bCs/>
        </w:rPr>
        <w:t>elapsedtime</w:t>
      </w:r>
      <w:proofErr w:type="spellEnd"/>
      <w:r w:rsidRPr="003C3145">
        <w:rPr>
          <w:bCs/>
        </w:rPr>
        <w:t xml:space="preserve"> = </w:t>
      </w:r>
      <w:proofErr w:type="gramStart"/>
      <w:r w:rsidRPr="003C3145">
        <w:rPr>
          <w:bCs/>
        </w:rPr>
        <w:t xml:space="preserve">0;   </w:t>
      </w:r>
      <w:proofErr w:type="gramEnd"/>
      <w:r w:rsidRPr="003C3145">
        <w:rPr>
          <w:bCs/>
        </w:rPr>
        <w:t>// stopwatch data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int </w:t>
      </w:r>
      <w:proofErr w:type="spellStart"/>
      <w:r w:rsidRPr="003C3145">
        <w:rPr>
          <w:bCs/>
        </w:rPr>
        <w:t>SWstate</w:t>
      </w:r>
      <w:proofErr w:type="spellEnd"/>
      <w:r w:rsidRPr="003C3145">
        <w:rPr>
          <w:bCs/>
        </w:rPr>
        <w:t xml:space="preserve"> = 0; // stopwatch default OFF</w:t>
      </w:r>
    </w:p>
    <w:p w:rsidR="003C3145" w:rsidRPr="003C3145" w:rsidRDefault="003C3145" w:rsidP="003C3145">
      <w:pPr>
        <w:rPr>
          <w:bCs/>
        </w:rPr>
      </w:pP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void </w:t>
      </w:r>
      <w:proofErr w:type="gramStart"/>
      <w:r w:rsidRPr="003C3145">
        <w:rPr>
          <w:bCs/>
        </w:rPr>
        <w:t>setup(</w:t>
      </w:r>
      <w:proofErr w:type="gramEnd"/>
      <w:r w:rsidRPr="003C3145">
        <w:rPr>
          <w:bCs/>
        </w:rPr>
        <w:t>) {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  <w:proofErr w:type="spellStart"/>
      <w:proofErr w:type="gramStart"/>
      <w:r w:rsidRPr="003C3145">
        <w:rPr>
          <w:bCs/>
        </w:rPr>
        <w:t>pinMode</w:t>
      </w:r>
      <w:proofErr w:type="spellEnd"/>
      <w:r w:rsidRPr="003C3145">
        <w:rPr>
          <w:bCs/>
        </w:rPr>
        <w:t>(</w:t>
      </w:r>
      <w:proofErr w:type="gramEnd"/>
      <w:r w:rsidRPr="003C3145">
        <w:rPr>
          <w:bCs/>
        </w:rPr>
        <w:t>int0, INPUT_PULLUP);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  <w:proofErr w:type="spellStart"/>
      <w:r w:rsidRPr="003C3145">
        <w:rPr>
          <w:bCs/>
        </w:rPr>
        <w:t>attachInterrupt</w:t>
      </w:r>
      <w:proofErr w:type="spellEnd"/>
      <w:r w:rsidRPr="003C3145">
        <w:rPr>
          <w:bCs/>
        </w:rPr>
        <w:t>(</w:t>
      </w:r>
      <w:proofErr w:type="spellStart"/>
      <w:r w:rsidRPr="003C3145">
        <w:rPr>
          <w:bCs/>
        </w:rPr>
        <w:t>digitalPinToInterrupt</w:t>
      </w:r>
      <w:proofErr w:type="spellEnd"/>
      <w:r w:rsidRPr="003C3145">
        <w:rPr>
          <w:bCs/>
        </w:rPr>
        <w:t xml:space="preserve">(int0), </w:t>
      </w:r>
      <w:proofErr w:type="spellStart"/>
      <w:r w:rsidRPr="003C3145">
        <w:rPr>
          <w:bCs/>
        </w:rPr>
        <w:t>echotoggle</w:t>
      </w:r>
      <w:proofErr w:type="spellEnd"/>
      <w:r w:rsidRPr="003C3145">
        <w:rPr>
          <w:bCs/>
        </w:rPr>
        <w:t>, FALLING);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  <w:proofErr w:type="spellStart"/>
      <w:proofErr w:type="gramStart"/>
      <w:r w:rsidRPr="003C3145">
        <w:rPr>
          <w:bCs/>
        </w:rPr>
        <w:t>pinMode</w:t>
      </w:r>
      <w:proofErr w:type="spellEnd"/>
      <w:r w:rsidRPr="003C3145">
        <w:rPr>
          <w:bCs/>
        </w:rPr>
        <w:t>(</w:t>
      </w:r>
      <w:proofErr w:type="gramEnd"/>
      <w:r w:rsidRPr="003C3145">
        <w:rPr>
          <w:bCs/>
        </w:rPr>
        <w:t>int1, INPUT_PULLUP);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  <w:proofErr w:type="spellStart"/>
      <w:r w:rsidRPr="003C3145">
        <w:rPr>
          <w:bCs/>
        </w:rPr>
        <w:t>attachInterrupt</w:t>
      </w:r>
      <w:proofErr w:type="spellEnd"/>
      <w:r w:rsidRPr="003C3145">
        <w:rPr>
          <w:bCs/>
        </w:rPr>
        <w:t>(</w:t>
      </w:r>
      <w:proofErr w:type="spellStart"/>
      <w:r w:rsidRPr="003C3145">
        <w:rPr>
          <w:bCs/>
        </w:rPr>
        <w:t>digitalPinToInterrupt</w:t>
      </w:r>
      <w:proofErr w:type="spellEnd"/>
      <w:r w:rsidRPr="003C3145">
        <w:rPr>
          <w:bCs/>
        </w:rPr>
        <w:t>(int1), stopwatch, FALLING);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MsTimer</w:t>
      </w:r>
      <w:proofErr w:type="gramStart"/>
      <w:r w:rsidRPr="003C3145">
        <w:rPr>
          <w:bCs/>
        </w:rPr>
        <w:t>2::</w:t>
      </w:r>
      <w:proofErr w:type="gramEnd"/>
      <w:r w:rsidRPr="003C3145">
        <w:rPr>
          <w:bCs/>
        </w:rPr>
        <w:t xml:space="preserve">set(100, </w:t>
      </w:r>
      <w:proofErr w:type="spellStart"/>
      <w:r w:rsidRPr="003C3145">
        <w:rPr>
          <w:bCs/>
        </w:rPr>
        <w:t>timecount</w:t>
      </w:r>
      <w:proofErr w:type="spellEnd"/>
      <w:r w:rsidRPr="003C3145">
        <w:rPr>
          <w:bCs/>
        </w:rPr>
        <w:t>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  <w:proofErr w:type="spellStart"/>
      <w:r w:rsidRPr="003C3145">
        <w:rPr>
          <w:bCs/>
        </w:rPr>
        <w:t>Serial.begin</w:t>
      </w:r>
      <w:proofErr w:type="spellEnd"/>
      <w:r w:rsidRPr="003C3145">
        <w:rPr>
          <w:bCs/>
        </w:rPr>
        <w:t>(9600);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while</w:t>
      </w:r>
      <w:proofErr w:type="gramStart"/>
      <w:r w:rsidRPr="003C3145">
        <w:rPr>
          <w:bCs/>
        </w:rPr>
        <w:t>(!Serial</w:t>
      </w:r>
      <w:proofErr w:type="gramEnd"/>
      <w:r w:rsidRPr="003C3145">
        <w:rPr>
          <w:bCs/>
        </w:rPr>
        <w:t>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>}</w:t>
      </w:r>
    </w:p>
    <w:p w:rsidR="003C3145" w:rsidRPr="003C3145" w:rsidRDefault="003C3145" w:rsidP="003C3145">
      <w:pPr>
        <w:rPr>
          <w:bCs/>
        </w:rPr>
      </w:pP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void </w:t>
      </w:r>
      <w:proofErr w:type="gramStart"/>
      <w:r w:rsidRPr="003C3145">
        <w:rPr>
          <w:bCs/>
        </w:rPr>
        <w:t>loop(</w:t>
      </w:r>
      <w:proofErr w:type="gramEnd"/>
      <w:r w:rsidRPr="003C3145">
        <w:rPr>
          <w:bCs/>
        </w:rPr>
        <w:t>) {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  <w:proofErr w:type="gramStart"/>
      <w:r w:rsidRPr="003C3145">
        <w:rPr>
          <w:bCs/>
        </w:rPr>
        <w:t>if(</w:t>
      </w:r>
      <w:proofErr w:type="spellStart"/>
      <w:proofErr w:type="gramEnd"/>
      <w:r w:rsidRPr="003C3145">
        <w:rPr>
          <w:bCs/>
        </w:rPr>
        <w:t>Serial.available</w:t>
      </w:r>
      <w:proofErr w:type="spellEnd"/>
      <w:r w:rsidRPr="003C3145">
        <w:rPr>
          <w:bCs/>
        </w:rPr>
        <w:t>())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{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  text = </w:t>
      </w:r>
      <w:proofErr w:type="spellStart"/>
      <w:r w:rsidRPr="003C3145">
        <w:rPr>
          <w:bCs/>
        </w:rPr>
        <w:t>Serial.read</w:t>
      </w:r>
      <w:proofErr w:type="spellEnd"/>
      <w:r w:rsidRPr="003C3145">
        <w:rPr>
          <w:bCs/>
        </w:rPr>
        <w:t>();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  if(echo)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    </w:t>
      </w:r>
      <w:proofErr w:type="spellStart"/>
      <w:r w:rsidRPr="003C3145">
        <w:rPr>
          <w:bCs/>
        </w:rPr>
        <w:t>Serial.write</w:t>
      </w:r>
      <w:proofErr w:type="spellEnd"/>
      <w:r w:rsidRPr="003C3145">
        <w:rPr>
          <w:bCs/>
        </w:rPr>
        <w:t>(text);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}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>}</w:t>
      </w:r>
    </w:p>
    <w:p w:rsidR="003C3145" w:rsidRPr="003C3145" w:rsidRDefault="003C3145" w:rsidP="003C3145">
      <w:pPr>
        <w:rPr>
          <w:bCs/>
        </w:rPr>
      </w:pP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void </w:t>
      </w:r>
      <w:proofErr w:type="spellStart"/>
      <w:proofErr w:type="gramStart"/>
      <w:r w:rsidRPr="003C3145">
        <w:rPr>
          <w:bCs/>
        </w:rPr>
        <w:t>echotoggle</w:t>
      </w:r>
      <w:proofErr w:type="spellEnd"/>
      <w:r w:rsidRPr="003C3145">
        <w:rPr>
          <w:bCs/>
        </w:rPr>
        <w:t>(</w:t>
      </w:r>
      <w:proofErr w:type="gramEnd"/>
      <w:r w:rsidRPr="003C3145">
        <w:rPr>
          <w:bCs/>
        </w:rPr>
        <w:t>){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if</w:t>
      </w:r>
      <w:proofErr w:type="gramStart"/>
      <w:r w:rsidRPr="003C3145">
        <w:rPr>
          <w:bCs/>
        </w:rPr>
        <w:t>(!echo</w:t>
      </w:r>
      <w:proofErr w:type="gramEnd"/>
      <w:r w:rsidRPr="003C3145">
        <w:rPr>
          <w:bCs/>
        </w:rPr>
        <w:t>)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</w:t>
      </w:r>
      <w:proofErr w:type="spellStart"/>
      <w:r w:rsidRPr="003C3145">
        <w:rPr>
          <w:bCs/>
        </w:rPr>
        <w:t>Serial.println</w:t>
      </w:r>
      <w:proofErr w:type="spellEnd"/>
      <w:r w:rsidRPr="003C3145">
        <w:rPr>
          <w:bCs/>
        </w:rPr>
        <w:t>("Echo ON");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else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</w:t>
      </w:r>
      <w:proofErr w:type="spellStart"/>
      <w:r w:rsidRPr="003C3145">
        <w:rPr>
          <w:bCs/>
        </w:rPr>
        <w:t>Serial.println</w:t>
      </w:r>
      <w:proofErr w:type="spellEnd"/>
      <w:r w:rsidRPr="003C3145">
        <w:rPr>
          <w:bCs/>
        </w:rPr>
        <w:t>("Echo OFF");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echo </w:t>
      </w:r>
      <w:proofErr w:type="gramStart"/>
      <w:r w:rsidRPr="003C3145">
        <w:rPr>
          <w:bCs/>
        </w:rPr>
        <w:t>= !echo</w:t>
      </w:r>
      <w:proofErr w:type="gramEnd"/>
      <w:r w:rsidRPr="003C3145">
        <w:rPr>
          <w:bCs/>
        </w:rPr>
        <w:t>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>}</w:t>
      </w:r>
    </w:p>
    <w:p w:rsidR="003C3145" w:rsidRPr="003C3145" w:rsidRDefault="003C3145" w:rsidP="003C3145">
      <w:pPr>
        <w:rPr>
          <w:bCs/>
        </w:rPr>
      </w:pP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void </w:t>
      </w:r>
      <w:proofErr w:type="gramStart"/>
      <w:r w:rsidRPr="003C3145">
        <w:rPr>
          <w:bCs/>
        </w:rPr>
        <w:t>stopwatch(</w:t>
      </w:r>
      <w:proofErr w:type="gramEnd"/>
      <w:r w:rsidRPr="003C3145">
        <w:rPr>
          <w:bCs/>
        </w:rPr>
        <w:t>){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if</w:t>
      </w:r>
      <w:proofErr w:type="gramStart"/>
      <w:r w:rsidRPr="003C3145">
        <w:rPr>
          <w:bCs/>
        </w:rPr>
        <w:t>(!</w:t>
      </w:r>
      <w:proofErr w:type="spellStart"/>
      <w:r w:rsidRPr="003C3145">
        <w:rPr>
          <w:bCs/>
        </w:rPr>
        <w:t>SWstate</w:t>
      </w:r>
      <w:proofErr w:type="spellEnd"/>
      <w:proofErr w:type="gramEnd"/>
      <w:r w:rsidRPr="003C3145">
        <w:rPr>
          <w:bCs/>
        </w:rPr>
        <w:t>)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{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MsTimer</w:t>
      </w:r>
      <w:proofErr w:type="gramStart"/>
      <w:r w:rsidRPr="003C3145">
        <w:rPr>
          <w:bCs/>
        </w:rPr>
        <w:t>2::</w:t>
      </w:r>
      <w:proofErr w:type="gramEnd"/>
      <w:r w:rsidRPr="003C3145">
        <w:rPr>
          <w:bCs/>
        </w:rPr>
        <w:t>start();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</w:t>
      </w:r>
      <w:proofErr w:type="spellStart"/>
      <w:r w:rsidRPr="003C3145">
        <w:rPr>
          <w:bCs/>
        </w:rPr>
        <w:t>Serial.println</w:t>
      </w:r>
      <w:proofErr w:type="spellEnd"/>
      <w:r w:rsidRPr="003C3145">
        <w:rPr>
          <w:bCs/>
        </w:rPr>
        <w:t>("Stopwatch Begin");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}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else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{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MsTimer</w:t>
      </w:r>
      <w:proofErr w:type="gramStart"/>
      <w:r w:rsidRPr="003C3145">
        <w:rPr>
          <w:bCs/>
        </w:rPr>
        <w:t>2::</w:t>
      </w:r>
      <w:proofErr w:type="gramEnd"/>
      <w:r w:rsidRPr="003C3145">
        <w:rPr>
          <w:bCs/>
        </w:rPr>
        <w:t>stop();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</w:t>
      </w:r>
      <w:proofErr w:type="spellStart"/>
      <w:r w:rsidRPr="003C3145">
        <w:rPr>
          <w:bCs/>
        </w:rPr>
        <w:t>Serial.print</w:t>
      </w:r>
      <w:proofErr w:type="spellEnd"/>
      <w:r w:rsidRPr="003C3145">
        <w:rPr>
          <w:bCs/>
        </w:rPr>
        <w:t xml:space="preserve">("Elapsed </w:t>
      </w:r>
      <w:proofErr w:type="gramStart"/>
      <w:r w:rsidRPr="003C3145">
        <w:rPr>
          <w:bCs/>
        </w:rPr>
        <w:t>Time :</w:t>
      </w:r>
      <w:proofErr w:type="gramEnd"/>
      <w:r w:rsidRPr="003C3145">
        <w:rPr>
          <w:bCs/>
        </w:rPr>
        <w:t xml:space="preserve"> ");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</w:t>
      </w:r>
      <w:proofErr w:type="spellStart"/>
      <w:r w:rsidRPr="003C3145">
        <w:rPr>
          <w:bCs/>
        </w:rPr>
        <w:t>Serial.println</w:t>
      </w:r>
      <w:proofErr w:type="spellEnd"/>
      <w:r w:rsidRPr="003C3145">
        <w:rPr>
          <w:bCs/>
        </w:rPr>
        <w:t>(</w:t>
      </w:r>
      <w:proofErr w:type="spellStart"/>
      <w:r w:rsidRPr="003C3145">
        <w:rPr>
          <w:bCs/>
        </w:rPr>
        <w:t>elapsedtime</w:t>
      </w:r>
      <w:proofErr w:type="spellEnd"/>
      <w:r w:rsidRPr="003C3145">
        <w:rPr>
          <w:bCs/>
        </w:rPr>
        <w:t>);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 </w:t>
      </w:r>
      <w:proofErr w:type="spellStart"/>
      <w:r w:rsidRPr="003C3145">
        <w:rPr>
          <w:bCs/>
        </w:rPr>
        <w:t>elapsedtime</w:t>
      </w:r>
      <w:proofErr w:type="spellEnd"/>
      <w:r w:rsidRPr="003C3145">
        <w:rPr>
          <w:bCs/>
        </w:rPr>
        <w:t xml:space="preserve"> = 0;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 }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lastRenderedPageBreak/>
        <w:t xml:space="preserve">   </w:t>
      </w:r>
      <w:proofErr w:type="spellStart"/>
      <w:r w:rsidRPr="003C3145">
        <w:rPr>
          <w:bCs/>
        </w:rPr>
        <w:t>SWstate</w:t>
      </w:r>
      <w:proofErr w:type="spellEnd"/>
      <w:r w:rsidRPr="003C3145">
        <w:rPr>
          <w:bCs/>
        </w:rPr>
        <w:t xml:space="preserve"> </w:t>
      </w:r>
      <w:proofErr w:type="gramStart"/>
      <w:r w:rsidRPr="003C3145">
        <w:rPr>
          <w:bCs/>
        </w:rPr>
        <w:t>= !</w:t>
      </w:r>
      <w:proofErr w:type="spellStart"/>
      <w:r w:rsidRPr="003C3145">
        <w:rPr>
          <w:bCs/>
        </w:rPr>
        <w:t>SWstate</w:t>
      </w:r>
      <w:proofErr w:type="spellEnd"/>
      <w:proofErr w:type="gramEnd"/>
      <w:r w:rsidRPr="003C3145">
        <w:rPr>
          <w:bCs/>
        </w:rPr>
        <w:t>;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>}</w:t>
      </w:r>
    </w:p>
    <w:p w:rsidR="003C3145" w:rsidRPr="003C3145" w:rsidRDefault="003C3145" w:rsidP="003C3145">
      <w:pPr>
        <w:rPr>
          <w:bCs/>
        </w:rPr>
      </w:pP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void </w:t>
      </w:r>
      <w:proofErr w:type="spellStart"/>
      <w:proofErr w:type="gramStart"/>
      <w:r w:rsidRPr="003C3145">
        <w:rPr>
          <w:bCs/>
        </w:rPr>
        <w:t>timecount</w:t>
      </w:r>
      <w:proofErr w:type="spellEnd"/>
      <w:r w:rsidRPr="003C3145">
        <w:rPr>
          <w:bCs/>
        </w:rPr>
        <w:t>(</w:t>
      </w:r>
      <w:proofErr w:type="gramEnd"/>
      <w:r w:rsidRPr="003C3145">
        <w:rPr>
          <w:bCs/>
        </w:rPr>
        <w:t>){</w:t>
      </w:r>
    </w:p>
    <w:p w:rsidR="003C3145" w:rsidRPr="003C3145" w:rsidRDefault="003C3145" w:rsidP="003C3145">
      <w:pPr>
        <w:rPr>
          <w:bCs/>
        </w:rPr>
      </w:pPr>
      <w:r w:rsidRPr="003C3145">
        <w:rPr>
          <w:bCs/>
        </w:rPr>
        <w:t xml:space="preserve">  </w:t>
      </w:r>
      <w:proofErr w:type="spellStart"/>
      <w:r w:rsidRPr="003C3145">
        <w:rPr>
          <w:bCs/>
        </w:rPr>
        <w:t>elapsedtime</w:t>
      </w:r>
      <w:proofErr w:type="spellEnd"/>
      <w:r w:rsidRPr="003C3145">
        <w:rPr>
          <w:bCs/>
        </w:rPr>
        <w:t xml:space="preserve"> += 0.1;</w:t>
      </w:r>
    </w:p>
    <w:p w:rsidR="003C3145" w:rsidRDefault="003C3145" w:rsidP="003C3145">
      <w:pPr>
        <w:rPr>
          <w:bCs/>
        </w:rPr>
      </w:pPr>
      <w:r w:rsidRPr="003C3145">
        <w:rPr>
          <w:bCs/>
        </w:rPr>
        <w:t>}</w:t>
      </w:r>
    </w:p>
    <w:p w:rsidR="003C3145" w:rsidRPr="003C3145" w:rsidRDefault="003C3145" w:rsidP="003C3145">
      <w:pPr>
        <w:rPr>
          <w:rFonts w:hint="eastAsia"/>
          <w:bCs/>
        </w:rPr>
      </w:pPr>
    </w:p>
    <w:p w:rsidR="003C3145" w:rsidRDefault="003C3145" w:rsidP="00451F6E">
      <w:pPr>
        <w:rPr>
          <w:b/>
          <w:sz w:val="24"/>
          <w:szCs w:val="24"/>
        </w:rPr>
      </w:pPr>
      <w:r w:rsidRPr="003C3145">
        <w:rPr>
          <w:rFonts w:hint="eastAsia"/>
          <w:b/>
          <w:sz w:val="24"/>
          <w:szCs w:val="24"/>
        </w:rPr>
        <w:t>회로</w:t>
      </w:r>
      <w:r w:rsidRPr="003C3145">
        <w:rPr>
          <w:rFonts w:hint="eastAsia"/>
          <w:b/>
          <w:sz w:val="24"/>
          <w:szCs w:val="24"/>
        </w:rPr>
        <w:t xml:space="preserve"> </w:t>
      </w:r>
      <w:r w:rsidRPr="003C3145">
        <w:rPr>
          <w:rFonts w:hint="eastAsia"/>
          <w:b/>
          <w:sz w:val="24"/>
          <w:szCs w:val="24"/>
        </w:rPr>
        <w:t>구성</w:t>
      </w:r>
    </w:p>
    <w:p w:rsidR="003C3145" w:rsidRPr="003C3145" w:rsidRDefault="003C3145" w:rsidP="00451F6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605918" cy="1954439"/>
            <wp:effectExtent l="0" t="4445" r="0" b="0"/>
            <wp:docPr id="6" name="그림 6" descr="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탑워치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25968" cy="19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45" w:rsidRPr="003C3145" w:rsidRDefault="003C3145" w:rsidP="00451F6E">
      <w:pPr>
        <w:rPr>
          <w:rFonts w:hint="eastAsia"/>
          <w:bCs/>
          <w:sz w:val="24"/>
          <w:szCs w:val="24"/>
        </w:rPr>
      </w:pPr>
    </w:p>
    <w:p w:rsidR="00552F7A" w:rsidRDefault="00D811D6" w:rsidP="00451F6E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실험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고</w:t>
      </w:r>
      <w:r w:rsidR="00552F7A">
        <w:rPr>
          <w:rFonts w:hint="eastAsia"/>
          <w:b/>
          <w:sz w:val="24"/>
          <w:szCs w:val="24"/>
        </w:rPr>
        <w:t>찰</w:t>
      </w:r>
    </w:p>
    <w:p w:rsidR="00451F6E" w:rsidRDefault="00D811D6" w:rsidP="00451F6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r w:rsidR="00CF75F4">
        <w:rPr>
          <w:rFonts w:hint="eastAsia"/>
        </w:rPr>
        <w:t>인터럽트를</w:t>
      </w:r>
      <w:r w:rsidR="00CF75F4">
        <w:rPr>
          <w:rFonts w:hint="eastAsia"/>
        </w:rPr>
        <w:t xml:space="preserve"> </w:t>
      </w:r>
      <w:r w:rsidR="00CF75F4">
        <w:rPr>
          <w:rFonts w:hint="eastAsia"/>
        </w:rPr>
        <w:t>이용하여</w:t>
      </w:r>
      <w:r w:rsidR="00CF75F4">
        <w:rPr>
          <w:rFonts w:hint="eastAsia"/>
        </w:rPr>
        <w:t xml:space="preserve"> </w:t>
      </w:r>
      <w:r w:rsidR="00CF75F4">
        <w:rPr>
          <w:rFonts w:hint="eastAsia"/>
        </w:rPr>
        <w:t>순차적으로</w:t>
      </w:r>
      <w:r w:rsidR="00CF75F4">
        <w:rPr>
          <w:rFonts w:hint="eastAsia"/>
        </w:rPr>
        <w:t xml:space="preserve"> </w:t>
      </w:r>
      <w:r w:rsidR="00CF75F4">
        <w:rPr>
          <w:rFonts w:hint="eastAsia"/>
        </w:rPr>
        <w:t>켜지는</w:t>
      </w:r>
      <w:r w:rsidR="00CF75F4">
        <w:rPr>
          <w:rFonts w:hint="eastAsia"/>
        </w:rPr>
        <w:t xml:space="preserve"> </w:t>
      </w:r>
      <w:r w:rsidR="00CF75F4">
        <w:t>LED</w:t>
      </w:r>
      <w:r w:rsidR="00CF75F4">
        <w:rPr>
          <w:rFonts w:hint="eastAsia"/>
        </w:rPr>
        <w:t>에</w:t>
      </w:r>
      <w:r w:rsidR="00CF75F4">
        <w:rPr>
          <w:rFonts w:hint="eastAsia"/>
        </w:rPr>
        <w:t xml:space="preserve"> </w:t>
      </w:r>
      <w:r w:rsidR="00CF75F4">
        <w:rPr>
          <w:rFonts w:hint="eastAsia"/>
        </w:rPr>
        <w:t>스위치를</w:t>
      </w:r>
      <w:r w:rsidR="00CF75F4">
        <w:rPr>
          <w:rFonts w:hint="eastAsia"/>
        </w:rPr>
        <w:t xml:space="preserve"> </w:t>
      </w:r>
      <w:r w:rsidR="00CF75F4">
        <w:rPr>
          <w:rFonts w:hint="eastAsia"/>
        </w:rPr>
        <w:t>누르고</w:t>
      </w:r>
      <w:r w:rsidR="00CF75F4">
        <w:rPr>
          <w:rFonts w:hint="eastAsia"/>
        </w:rPr>
        <w:t xml:space="preserve"> </w:t>
      </w:r>
      <w:r w:rsidR="00CF75F4">
        <w:rPr>
          <w:rFonts w:hint="eastAsia"/>
        </w:rPr>
        <w:t>있으면</w:t>
      </w:r>
      <w:r w:rsidR="00CF75F4">
        <w:rPr>
          <w:rFonts w:hint="eastAsia"/>
        </w:rPr>
        <w:t xml:space="preserve"> </w:t>
      </w:r>
      <w:r w:rsidR="00CF75F4">
        <w:rPr>
          <w:rFonts w:hint="eastAsia"/>
        </w:rPr>
        <w:t>꺼지는</w:t>
      </w:r>
      <w:r w:rsidR="00CF75F4">
        <w:rPr>
          <w:rFonts w:hint="eastAsia"/>
        </w:rPr>
        <w:t xml:space="preserve"> </w:t>
      </w:r>
      <w:r w:rsidR="00CF75F4">
        <w:rPr>
          <w:rFonts w:hint="eastAsia"/>
        </w:rPr>
        <w:t>프로그램과</w:t>
      </w:r>
      <w:r w:rsidR="00CF75F4">
        <w:rPr>
          <w:rFonts w:hint="eastAsia"/>
        </w:rPr>
        <w:t xml:space="preserve"> </w:t>
      </w:r>
      <w:r w:rsidR="00A35999">
        <w:rPr>
          <w:rFonts w:hint="eastAsia"/>
        </w:rPr>
        <w:t>타이머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인터럽트를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사용하여</w:t>
      </w:r>
      <w:r w:rsidR="00A35999">
        <w:rPr>
          <w:rFonts w:hint="eastAsia"/>
        </w:rPr>
        <w:t xml:space="preserve"> </w:t>
      </w:r>
      <w:r w:rsidR="00A35999">
        <w:t>1</w:t>
      </w:r>
      <w:r w:rsidR="00A35999">
        <w:rPr>
          <w:rFonts w:hint="eastAsia"/>
        </w:rPr>
        <w:t>초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단위로</w:t>
      </w:r>
      <w:r w:rsidR="00A35999">
        <w:rPr>
          <w:rFonts w:hint="eastAsia"/>
        </w:rPr>
        <w:t xml:space="preserve"> </w:t>
      </w:r>
      <w:r w:rsidR="00A35999">
        <w:t>LED</w:t>
      </w:r>
      <w:proofErr w:type="spellStart"/>
      <w:r w:rsidR="00A35999">
        <w:rPr>
          <w:rFonts w:hint="eastAsia"/>
        </w:rPr>
        <w:t>를</w:t>
      </w:r>
      <w:proofErr w:type="spellEnd"/>
      <w:r w:rsidR="00A35999">
        <w:rPr>
          <w:rFonts w:hint="eastAsia"/>
        </w:rPr>
        <w:t xml:space="preserve"> </w:t>
      </w:r>
      <w:proofErr w:type="spellStart"/>
      <w:r w:rsidR="00A35999">
        <w:rPr>
          <w:rFonts w:hint="eastAsia"/>
        </w:rPr>
        <w:t>토글하는</w:t>
      </w:r>
      <w:proofErr w:type="spellEnd"/>
      <w:r w:rsidR="00A35999">
        <w:rPr>
          <w:rFonts w:hint="eastAsia"/>
        </w:rPr>
        <w:t xml:space="preserve"> </w:t>
      </w:r>
      <w:r w:rsidR="00A35999">
        <w:rPr>
          <w:rFonts w:hint="eastAsia"/>
        </w:rPr>
        <w:t>프로그램</w:t>
      </w:r>
      <w:r w:rsidR="00A35999">
        <w:rPr>
          <w:rFonts w:hint="eastAsia"/>
        </w:rPr>
        <w:t>,</w:t>
      </w:r>
      <w:r w:rsidR="00A35999">
        <w:t xml:space="preserve"> </w:t>
      </w:r>
      <w:r w:rsidR="00A35999">
        <w:rPr>
          <w:rFonts w:hint="eastAsia"/>
        </w:rPr>
        <w:t>그리고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이들을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모두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이용하여</w:t>
      </w:r>
      <w:r w:rsidR="00A35999">
        <w:t>,</w:t>
      </w:r>
      <w:r w:rsidR="00A35999">
        <w:rPr>
          <w:rFonts w:hint="eastAsia"/>
        </w:rPr>
        <w:t xml:space="preserve"> </w:t>
      </w:r>
      <w:proofErr w:type="spellStart"/>
      <w:r w:rsidR="00A35999">
        <w:rPr>
          <w:rFonts w:hint="eastAsia"/>
        </w:rPr>
        <w:t>스탑워치를</w:t>
      </w:r>
      <w:proofErr w:type="spellEnd"/>
      <w:r w:rsidR="00A35999">
        <w:rPr>
          <w:rFonts w:hint="eastAsia"/>
        </w:rPr>
        <w:t xml:space="preserve"> </w:t>
      </w:r>
      <w:r w:rsidR="00A35999">
        <w:rPr>
          <w:rFonts w:hint="eastAsia"/>
        </w:rPr>
        <w:t>만드는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프로그램을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실습하였다</w:t>
      </w:r>
      <w:r w:rsidR="00A35999">
        <w:rPr>
          <w:rFonts w:hint="eastAsia"/>
        </w:rPr>
        <w:t>.</w:t>
      </w:r>
    </w:p>
    <w:p w:rsidR="00755F0A" w:rsidRPr="00755F0A" w:rsidRDefault="00755F0A" w:rsidP="006D0E37">
      <w:pPr>
        <w:rPr>
          <w:rFonts w:hint="eastAsia"/>
        </w:rPr>
      </w:pPr>
      <w:r>
        <w:rPr>
          <w:rFonts w:hint="eastAsia"/>
        </w:rPr>
        <w:t>먼저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첫번째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실험에서는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인터럽트를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이용하여</w:t>
      </w:r>
      <w:r w:rsidR="00A35999">
        <w:rPr>
          <w:rFonts w:hint="eastAsia"/>
        </w:rPr>
        <w:t xml:space="preserve"> </w:t>
      </w:r>
      <w:r w:rsidR="00A35999">
        <w:t>LED</w:t>
      </w:r>
      <w:r w:rsidR="00A35999">
        <w:rPr>
          <w:rFonts w:hint="eastAsia"/>
        </w:rPr>
        <w:t>가</w:t>
      </w:r>
      <w:r w:rsidR="00A35999">
        <w:rPr>
          <w:rFonts w:hint="eastAsia"/>
        </w:rPr>
        <w:t xml:space="preserve"> </w:t>
      </w:r>
      <w:r w:rsidR="00A35999">
        <w:t>1</w:t>
      </w:r>
      <w:proofErr w:type="spellStart"/>
      <w:r w:rsidR="00A35999">
        <w:rPr>
          <w:rFonts w:hint="eastAsia"/>
        </w:rPr>
        <w:t>초간격으로</w:t>
      </w:r>
      <w:proofErr w:type="spellEnd"/>
      <w:r w:rsidR="00A35999">
        <w:rPr>
          <w:rFonts w:hint="eastAsia"/>
        </w:rPr>
        <w:t xml:space="preserve"> </w:t>
      </w:r>
      <w:r w:rsidR="00A35999">
        <w:rPr>
          <w:rFonts w:hint="eastAsia"/>
        </w:rPr>
        <w:t>하나씩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꺼지는</w:t>
      </w:r>
      <w:r w:rsidR="00A35999">
        <w:rPr>
          <w:rFonts w:hint="eastAsia"/>
        </w:rPr>
        <w:t xml:space="preserve"> </w:t>
      </w:r>
      <w:proofErr w:type="spellStart"/>
      <w:r w:rsidR="00A35999">
        <w:rPr>
          <w:rFonts w:hint="eastAsia"/>
        </w:rPr>
        <w:t>루프문에서</w:t>
      </w:r>
      <w:proofErr w:type="spellEnd"/>
      <w:r w:rsidR="00A35999">
        <w:t xml:space="preserve">, </w:t>
      </w:r>
      <w:r w:rsidR="00A35999">
        <w:rPr>
          <w:rFonts w:hint="eastAsia"/>
        </w:rPr>
        <w:t>버튼이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입력되면</w:t>
      </w:r>
      <w:r w:rsidR="00A35999">
        <w:rPr>
          <w:rFonts w:hint="eastAsia"/>
        </w:rPr>
        <w:t>,</w:t>
      </w:r>
      <w:r w:rsidR="00A35999">
        <w:t xml:space="preserve"> falling </w:t>
      </w:r>
      <w:r w:rsidR="00A35999">
        <w:rPr>
          <w:rFonts w:hint="eastAsia"/>
        </w:rPr>
        <w:t>상태에서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인터럽트가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된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후</w:t>
      </w:r>
      <w:proofErr w:type="spellStart"/>
      <w:r w:rsidR="00A35999">
        <w:t>ledoff</w:t>
      </w:r>
      <w:proofErr w:type="spellEnd"/>
      <w:r w:rsidR="00A35999">
        <w:t xml:space="preserve"> </w:t>
      </w:r>
      <w:r w:rsidR="00A35999">
        <w:rPr>
          <w:rFonts w:hint="eastAsia"/>
        </w:rPr>
        <w:t>함수가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동작하는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원리로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코드를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구현하였다</w:t>
      </w:r>
      <w:r w:rsidR="00A35999">
        <w:rPr>
          <w:rFonts w:hint="eastAsia"/>
        </w:rPr>
        <w:t>.</w:t>
      </w:r>
      <w:r w:rsidR="00A35999">
        <w:t xml:space="preserve"> 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두번째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실험에서는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타이머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인터럽트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라이브러리를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이용하여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타이머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인터럽트를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사용하였다</w:t>
      </w:r>
      <w:r w:rsidR="00A35999">
        <w:rPr>
          <w:rFonts w:hint="eastAsia"/>
        </w:rPr>
        <w:t>.</w:t>
      </w:r>
      <w:r w:rsidR="00A35999">
        <w:t xml:space="preserve">  </w:t>
      </w:r>
      <w:proofErr w:type="spellStart"/>
      <w:r w:rsidR="00A35999">
        <w:t>msTimer</w:t>
      </w:r>
      <w:proofErr w:type="spellEnd"/>
      <w:r w:rsidR="00A35999">
        <w:rPr>
          <w:rFonts w:hint="eastAsia"/>
        </w:rPr>
        <w:t>:</w:t>
      </w:r>
      <w:r w:rsidR="00A35999">
        <w:t>:</w:t>
      </w:r>
      <w:r w:rsidR="00A35999">
        <w:rPr>
          <w:rFonts w:hint="eastAsia"/>
        </w:rPr>
        <w:t>s</w:t>
      </w:r>
      <w:r w:rsidR="00A35999">
        <w:t>et</w:t>
      </w:r>
      <w:r w:rsidR="00A35999">
        <w:rPr>
          <w:rFonts w:hint="eastAsia"/>
        </w:rPr>
        <w:t>을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이용하여</w:t>
      </w:r>
      <w:r w:rsidR="00A35999">
        <w:rPr>
          <w:rFonts w:hint="eastAsia"/>
        </w:rPr>
        <w:t>,</w:t>
      </w:r>
      <w:r w:rsidR="00A35999">
        <w:t xml:space="preserve"> 1</w:t>
      </w:r>
      <w:r w:rsidR="00A35999">
        <w:rPr>
          <w:rFonts w:hint="eastAsia"/>
        </w:rPr>
        <w:t>초간격으로</w:t>
      </w:r>
      <w:r w:rsidR="00A35999">
        <w:rPr>
          <w:rFonts w:hint="eastAsia"/>
        </w:rPr>
        <w:t xml:space="preserve"> </w:t>
      </w:r>
      <w:proofErr w:type="spellStart"/>
      <w:r w:rsidR="00A35999">
        <w:rPr>
          <w:rFonts w:hint="eastAsia"/>
        </w:rPr>
        <w:t>토글을</w:t>
      </w:r>
      <w:proofErr w:type="spellEnd"/>
      <w:r w:rsidR="00A35999">
        <w:rPr>
          <w:rFonts w:hint="eastAsia"/>
        </w:rPr>
        <w:t xml:space="preserve"> </w:t>
      </w:r>
      <w:r w:rsidR="00A35999">
        <w:rPr>
          <w:rFonts w:hint="eastAsia"/>
        </w:rPr>
        <w:t>하는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함수가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인터럽트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되게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하여</w:t>
      </w:r>
      <w:r w:rsidR="00A35999">
        <w:t>, 1</w:t>
      </w:r>
      <w:r w:rsidR="00A35999">
        <w:rPr>
          <w:rFonts w:hint="eastAsia"/>
        </w:rPr>
        <w:t>초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단위로</w:t>
      </w:r>
      <w:r w:rsidR="00A35999">
        <w:rPr>
          <w:rFonts w:hint="eastAsia"/>
        </w:rPr>
        <w:t xml:space="preserve"> </w:t>
      </w:r>
      <w:r w:rsidR="00A35999">
        <w:t>LED</w:t>
      </w:r>
      <w:proofErr w:type="spellStart"/>
      <w:r w:rsidR="00A35999">
        <w:rPr>
          <w:rFonts w:hint="eastAsia"/>
        </w:rPr>
        <w:t>를</w:t>
      </w:r>
      <w:proofErr w:type="spellEnd"/>
      <w:r w:rsidR="00A35999">
        <w:rPr>
          <w:rFonts w:hint="eastAsia"/>
        </w:rPr>
        <w:t xml:space="preserve"> </w:t>
      </w:r>
      <w:proofErr w:type="spellStart"/>
      <w:r w:rsidR="00A35999">
        <w:rPr>
          <w:rFonts w:hint="eastAsia"/>
        </w:rPr>
        <w:t>토글하도록</w:t>
      </w:r>
      <w:proofErr w:type="spellEnd"/>
      <w:r w:rsidR="00A35999">
        <w:rPr>
          <w:rFonts w:hint="eastAsia"/>
        </w:rPr>
        <w:t xml:space="preserve"> </w:t>
      </w:r>
      <w:r w:rsidR="00A35999">
        <w:rPr>
          <w:rFonts w:hint="eastAsia"/>
        </w:rPr>
        <w:t>구성하였다</w:t>
      </w:r>
      <w:r w:rsidR="00A35999">
        <w:rPr>
          <w:rFonts w:hint="eastAsia"/>
        </w:rPr>
        <w:t>.</w:t>
      </w:r>
      <w:r w:rsidR="00A35999">
        <w:t xml:space="preserve"> </w:t>
      </w:r>
      <w:r w:rsidR="00A35999">
        <w:rPr>
          <w:rFonts w:hint="eastAsia"/>
        </w:rPr>
        <w:t>세번째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실험에서는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이들을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모두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종합적으로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이용하여</w:t>
      </w:r>
      <w:r w:rsidR="00A35999">
        <w:t xml:space="preserve">, </w:t>
      </w:r>
      <w:proofErr w:type="spellStart"/>
      <w:r w:rsidR="00A35999">
        <w:rPr>
          <w:rFonts w:hint="eastAsia"/>
        </w:rPr>
        <w:t>스탑워치를</w:t>
      </w:r>
      <w:proofErr w:type="spellEnd"/>
      <w:r w:rsidR="00A35999">
        <w:rPr>
          <w:rFonts w:hint="eastAsia"/>
        </w:rPr>
        <w:t xml:space="preserve"> </w:t>
      </w:r>
      <w:r w:rsidR="00A35999">
        <w:rPr>
          <w:rFonts w:hint="eastAsia"/>
        </w:rPr>
        <w:t>만드는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프로그램을</w:t>
      </w:r>
      <w:r w:rsidR="00A35999">
        <w:rPr>
          <w:rFonts w:hint="eastAsia"/>
        </w:rPr>
        <w:t xml:space="preserve"> </w:t>
      </w:r>
      <w:r w:rsidR="00A35999">
        <w:rPr>
          <w:rFonts w:hint="eastAsia"/>
        </w:rPr>
        <w:t>작성하였다</w:t>
      </w:r>
      <w:r w:rsidR="00A35999">
        <w:rPr>
          <w:rFonts w:hint="eastAsia"/>
        </w:rPr>
        <w:t>.</w:t>
      </w:r>
      <w:r w:rsidR="00A35999">
        <w:t xml:space="preserve"> </w:t>
      </w:r>
      <w:r w:rsidR="00AC4796">
        <w:rPr>
          <w:rFonts w:hint="eastAsia"/>
        </w:rPr>
        <w:t>처음에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인터럽트를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무조건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사용해야한다는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생각에</w:t>
      </w:r>
      <w:r w:rsidR="00AC4796">
        <w:rPr>
          <w:rFonts w:hint="eastAsia"/>
        </w:rPr>
        <w:t xml:space="preserve"> </w:t>
      </w:r>
      <w:proofErr w:type="spellStart"/>
      <w:r w:rsidR="00AC4796">
        <w:rPr>
          <w:rFonts w:hint="eastAsia"/>
        </w:rPr>
        <w:t>루프문</w:t>
      </w:r>
      <w:proofErr w:type="spellEnd"/>
      <w:r w:rsidR="00AC4796">
        <w:rPr>
          <w:rFonts w:hint="eastAsia"/>
        </w:rPr>
        <w:t xml:space="preserve"> </w:t>
      </w:r>
      <w:r w:rsidR="00AC4796">
        <w:rPr>
          <w:rFonts w:hint="eastAsia"/>
        </w:rPr>
        <w:t>안에서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대부분의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함수들을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인터럽트로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사용하여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구성하였지만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번번이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오류가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발생하였다</w:t>
      </w:r>
      <w:r w:rsidR="00AC4796">
        <w:rPr>
          <w:rFonts w:hint="eastAsia"/>
        </w:rPr>
        <w:t>.</w:t>
      </w:r>
      <w:r w:rsidR="00AC4796">
        <w:t xml:space="preserve"> </w:t>
      </w:r>
      <w:r w:rsidR="00AC4796">
        <w:rPr>
          <w:rFonts w:hint="eastAsia"/>
        </w:rPr>
        <w:t>인터럽트는</w:t>
      </w:r>
      <w:r w:rsidR="00AC4796">
        <w:rPr>
          <w:rFonts w:hint="eastAsia"/>
        </w:rPr>
        <w:t xml:space="preserve"> </w:t>
      </w:r>
      <w:proofErr w:type="spellStart"/>
      <w:r w:rsidR="00AC4796">
        <w:rPr>
          <w:rFonts w:hint="eastAsia"/>
        </w:rPr>
        <w:t>루프문에</w:t>
      </w:r>
      <w:proofErr w:type="spellEnd"/>
      <w:r w:rsidR="00AC4796">
        <w:rPr>
          <w:rFonts w:hint="eastAsia"/>
        </w:rPr>
        <w:t xml:space="preserve"> </w:t>
      </w:r>
      <w:r w:rsidR="00AC4796">
        <w:rPr>
          <w:rFonts w:hint="eastAsia"/>
        </w:rPr>
        <w:t>영향을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미치기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때문에</w:t>
      </w:r>
      <w:r w:rsidR="00AC4796">
        <w:t xml:space="preserve">, </w:t>
      </w:r>
      <w:r w:rsidR="00AC4796">
        <w:rPr>
          <w:rFonts w:hint="eastAsia"/>
        </w:rPr>
        <w:t>함수에서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특정한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기능만을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사용하여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구성을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하여야</w:t>
      </w:r>
      <w:r w:rsidR="00AC4796">
        <w:rPr>
          <w:rFonts w:hint="eastAsia"/>
        </w:rPr>
        <w:t xml:space="preserve"> </w:t>
      </w:r>
      <w:proofErr w:type="spellStart"/>
      <w:r w:rsidR="00AC4796">
        <w:rPr>
          <w:rFonts w:hint="eastAsia"/>
        </w:rPr>
        <w:t>한다는것을</w:t>
      </w:r>
      <w:proofErr w:type="spellEnd"/>
      <w:r w:rsidR="00AC4796">
        <w:rPr>
          <w:rFonts w:hint="eastAsia"/>
        </w:rPr>
        <w:t xml:space="preserve"> </w:t>
      </w:r>
      <w:r w:rsidR="00AC4796">
        <w:rPr>
          <w:rFonts w:hint="eastAsia"/>
        </w:rPr>
        <w:t>알게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되었다</w:t>
      </w:r>
      <w:r w:rsidR="00AC4796">
        <w:rPr>
          <w:rFonts w:hint="eastAsia"/>
        </w:rPr>
        <w:t>.</w:t>
      </w:r>
      <w:r w:rsidR="00AC4796">
        <w:t xml:space="preserve"> </w:t>
      </w:r>
      <w:r w:rsidR="00AC4796">
        <w:rPr>
          <w:rFonts w:hint="eastAsia"/>
        </w:rPr>
        <w:t>이를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이용하여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위의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코드를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살펴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보면</w:t>
      </w:r>
      <w:r w:rsidR="00AC4796">
        <w:rPr>
          <w:rFonts w:hint="eastAsia"/>
        </w:rPr>
        <w:t>,</w:t>
      </w:r>
      <w:r w:rsidR="00AC4796">
        <w:t xml:space="preserve">  </w:t>
      </w:r>
      <w:proofErr w:type="spellStart"/>
      <w:r w:rsidR="00AC4796">
        <w:rPr>
          <w:rFonts w:hint="eastAsia"/>
        </w:rPr>
        <w:t>토글을</w:t>
      </w:r>
      <w:proofErr w:type="spellEnd"/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하는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함수</w:t>
      </w:r>
      <w:r w:rsidR="00AC4796">
        <w:rPr>
          <w:rFonts w:hint="eastAsia"/>
        </w:rPr>
        <w:t>,</w:t>
      </w:r>
      <w:r w:rsidR="00AC4796">
        <w:t xml:space="preserve"> </w:t>
      </w:r>
      <w:r w:rsidR="00AC4796">
        <w:rPr>
          <w:rFonts w:hint="eastAsia"/>
        </w:rPr>
        <w:t>시간을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측정하는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함수</w:t>
      </w:r>
      <w:r w:rsidR="00AC4796">
        <w:rPr>
          <w:rFonts w:hint="eastAsia"/>
        </w:rPr>
        <w:t>,</w:t>
      </w:r>
      <w:r w:rsidR="00AC4796">
        <w:t xml:space="preserve"> </w:t>
      </w:r>
      <w:proofErr w:type="spellStart"/>
      <w:r w:rsidR="00AC4796">
        <w:rPr>
          <w:rFonts w:hint="eastAsia"/>
        </w:rPr>
        <w:t>스탑워치의</w:t>
      </w:r>
      <w:proofErr w:type="spellEnd"/>
      <w:r w:rsidR="00AC4796">
        <w:rPr>
          <w:rFonts w:hint="eastAsia"/>
        </w:rPr>
        <w:t xml:space="preserve"> </w:t>
      </w:r>
      <w:r w:rsidR="00AC4796">
        <w:rPr>
          <w:rFonts w:hint="eastAsia"/>
        </w:rPr>
        <w:t>기능을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동작하는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함수</w:t>
      </w:r>
      <w:r w:rsidR="00AC4796">
        <w:rPr>
          <w:rFonts w:hint="eastAsia"/>
        </w:rPr>
        <w:t>,</w:t>
      </w:r>
      <w:r w:rsidR="00AC4796">
        <w:t xml:space="preserve"> </w:t>
      </w:r>
      <w:r w:rsidR="00AC4796">
        <w:rPr>
          <w:rFonts w:hint="eastAsia"/>
        </w:rPr>
        <w:t>총</w:t>
      </w:r>
      <w:r w:rsidR="00AC4796">
        <w:rPr>
          <w:rFonts w:hint="eastAsia"/>
        </w:rPr>
        <w:t xml:space="preserve"> </w:t>
      </w:r>
      <w:r w:rsidR="00AC4796">
        <w:t>3</w:t>
      </w:r>
      <w:r w:rsidR="00AC4796">
        <w:rPr>
          <w:rFonts w:hint="eastAsia"/>
        </w:rPr>
        <w:t>가지로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구성하였고</w:t>
      </w:r>
      <w:r w:rsidR="00AC4796">
        <w:rPr>
          <w:rFonts w:hint="eastAsia"/>
        </w:rPr>
        <w:t>,</w:t>
      </w:r>
      <w:r w:rsidR="00AC4796">
        <w:t xml:space="preserve">  </w:t>
      </w:r>
      <w:r w:rsidR="00AC4796">
        <w:rPr>
          <w:rFonts w:hint="eastAsia"/>
        </w:rPr>
        <w:t>타임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카운터를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이용하여</w:t>
      </w:r>
      <w:r w:rsidR="00AC4796">
        <w:t>, 100ms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마다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초를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측정할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수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있게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시간을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측정하는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함수를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구성하였다</w:t>
      </w:r>
      <w:r w:rsidR="00AC4796">
        <w:rPr>
          <w:rFonts w:hint="eastAsia"/>
        </w:rPr>
        <w:t>.</w:t>
      </w:r>
      <w:r w:rsidR="00AC4796">
        <w:t xml:space="preserve">  </w:t>
      </w:r>
      <w:r w:rsidR="00AC4796">
        <w:rPr>
          <w:rFonts w:hint="eastAsia"/>
        </w:rPr>
        <w:t>그리고</w:t>
      </w:r>
      <w:r w:rsidR="00AC4796">
        <w:rPr>
          <w:rFonts w:hint="eastAsia"/>
        </w:rPr>
        <w:t xml:space="preserve"> </w:t>
      </w:r>
      <w:proofErr w:type="spellStart"/>
      <w:r w:rsidR="00AC4796">
        <w:rPr>
          <w:rFonts w:hint="eastAsia"/>
        </w:rPr>
        <w:t>스탑워치</w:t>
      </w:r>
      <w:proofErr w:type="spellEnd"/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함수에서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버튼</w:t>
      </w:r>
      <w:r w:rsidR="00AC4796">
        <w:rPr>
          <w:rFonts w:hint="eastAsia"/>
        </w:rPr>
        <w:t xml:space="preserve"> </w:t>
      </w:r>
      <w:r w:rsidR="00AC4796">
        <w:t>input</w:t>
      </w:r>
      <w:r w:rsidR="00AC4796">
        <w:rPr>
          <w:rFonts w:hint="eastAsia"/>
        </w:rPr>
        <w:t>이</w:t>
      </w:r>
      <w:r w:rsidR="00AC4796">
        <w:rPr>
          <w:rFonts w:hint="eastAsia"/>
        </w:rPr>
        <w:t xml:space="preserve"> </w:t>
      </w:r>
      <w:proofErr w:type="spellStart"/>
      <w:r w:rsidR="00AC4796">
        <w:rPr>
          <w:rFonts w:hint="eastAsia"/>
        </w:rPr>
        <w:t>들어왔을때</w:t>
      </w:r>
      <w:proofErr w:type="spellEnd"/>
      <w:r w:rsidR="00AC4796">
        <w:rPr>
          <w:rFonts w:hint="eastAsia"/>
        </w:rPr>
        <w:t>,</w:t>
      </w:r>
      <w:r w:rsidR="00AC4796">
        <w:t xml:space="preserve"> </w:t>
      </w:r>
      <w:proofErr w:type="spellStart"/>
      <w:r w:rsidR="00AC4796">
        <w:rPr>
          <w:rFonts w:hint="eastAsia"/>
        </w:rPr>
        <w:t>S</w:t>
      </w:r>
      <w:r w:rsidR="00AC4796">
        <w:t>Wstate</w:t>
      </w:r>
      <w:proofErr w:type="spellEnd"/>
      <w:r w:rsidR="00AC4796">
        <w:rPr>
          <w:rFonts w:hint="eastAsia"/>
        </w:rPr>
        <w:t>변수가</w:t>
      </w:r>
      <w:r w:rsidR="00AC4796">
        <w:rPr>
          <w:rFonts w:hint="eastAsia"/>
        </w:rPr>
        <w:t xml:space="preserve"> </w:t>
      </w:r>
      <w:r w:rsidR="00AC4796">
        <w:t>0</w:t>
      </w:r>
      <w:proofErr w:type="spellStart"/>
      <w:r w:rsidR="00AC4796">
        <w:rPr>
          <w:rFonts w:hint="eastAsia"/>
        </w:rPr>
        <w:t>일때</w:t>
      </w:r>
      <w:proofErr w:type="spellEnd"/>
      <w:r w:rsidR="00AC4796">
        <w:rPr>
          <w:rFonts w:hint="eastAsia"/>
        </w:rPr>
        <w:t xml:space="preserve">  </w:t>
      </w:r>
      <w:r w:rsidR="00AC4796">
        <w:rPr>
          <w:rFonts w:hint="eastAsia"/>
        </w:rPr>
        <w:t>타이머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인터럽트가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동작하게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하였고</w:t>
      </w:r>
      <w:r w:rsidR="00AC4796">
        <w:rPr>
          <w:rFonts w:hint="eastAsia"/>
        </w:rPr>
        <w:t>,</w:t>
      </w:r>
      <w:r w:rsidR="00AC4796">
        <w:t xml:space="preserve"> </w:t>
      </w:r>
      <w:proofErr w:type="spellStart"/>
      <w:r w:rsidR="00AC4796">
        <w:t>SWstate</w:t>
      </w:r>
      <w:proofErr w:type="spellEnd"/>
      <w:r w:rsidR="00AC4796">
        <w:rPr>
          <w:rFonts w:hint="eastAsia"/>
        </w:rPr>
        <w:t>가</w:t>
      </w:r>
      <w:r w:rsidR="00AC4796">
        <w:rPr>
          <w:rFonts w:hint="eastAsia"/>
        </w:rPr>
        <w:t xml:space="preserve"> </w:t>
      </w:r>
      <w:r w:rsidR="00AC4796">
        <w:t>0</w:t>
      </w:r>
      <w:r w:rsidR="00AC4796">
        <w:rPr>
          <w:rFonts w:hint="eastAsia"/>
        </w:rPr>
        <w:t>이</w:t>
      </w:r>
      <w:r w:rsidR="00AC4796">
        <w:rPr>
          <w:rFonts w:hint="eastAsia"/>
        </w:rPr>
        <w:t xml:space="preserve"> </w:t>
      </w:r>
      <w:proofErr w:type="spellStart"/>
      <w:r w:rsidR="00AC4796">
        <w:rPr>
          <w:rFonts w:hint="eastAsia"/>
        </w:rPr>
        <w:t>아닐때</w:t>
      </w:r>
      <w:proofErr w:type="spellEnd"/>
      <w:r w:rsidR="00AC4796">
        <w:rPr>
          <w:rFonts w:hint="eastAsia"/>
        </w:rPr>
        <w:t xml:space="preserve"> </w:t>
      </w:r>
      <w:r w:rsidR="00AC4796">
        <w:rPr>
          <w:rFonts w:hint="eastAsia"/>
        </w:rPr>
        <w:t>타이머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인터럽트가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멈추고</w:t>
      </w:r>
      <w:r w:rsidR="00AC4796">
        <w:t xml:space="preserve">, </w:t>
      </w:r>
      <w:r w:rsidR="00AC4796">
        <w:rPr>
          <w:rFonts w:hint="eastAsia"/>
        </w:rPr>
        <w:t>시간을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호출하여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시리얼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모니터에</w:t>
      </w:r>
      <w:r w:rsidR="00AC4796">
        <w:t xml:space="preserve"> </w:t>
      </w:r>
      <w:r w:rsidR="00AC4796">
        <w:rPr>
          <w:rFonts w:hint="eastAsia"/>
        </w:rPr>
        <w:t>보여지게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코드를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만든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것을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확인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할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수</w:t>
      </w:r>
      <w:r w:rsidR="00AC4796">
        <w:rPr>
          <w:rFonts w:hint="eastAsia"/>
        </w:rPr>
        <w:t xml:space="preserve"> </w:t>
      </w:r>
      <w:r w:rsidR="00AC4796">
        <w:rPr>
          <w:rFonts w:hint="eastAsia"/>
        </w:rPr>
        <w:t>있었다</w:t>
      </w:r>
      <w:r w:rsidR="00AC4796">
        <w:rPr>
          <w:rFonts w:hint="eastAsia"/>
        </w:rPr>
        <w:t>.</w:t>
      </w:r>
      <w:bookmarkStart w:id="0" w:name="_GoBack"/>
      <w:bookmarkEnd w:id="0"/>
    </w:p>
    <w:sectPr w:rsidR="00755F0A" w:rsidRPr="00755F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0DA" w:rsidRDefault="00F730DA">
      <w:pPr>
        <w:spacing w:before="0" w:after="0"/>
      </w:pPr>
      <w:r>
        <w:separator/>
      </w:r>
    </w:p>
  </w:endnote>
  <w:endnote w:type="continuationSeparator" w:id="0">
    <w:p w:rsidR="00F730DA" w:rsidRDefault="00F730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9B1B6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0DA" w:rsidRDefault="00F730DA">
      <w:pPr>
        <w:spacing w:before="0" w:after="0"/>
      </w:pPr>
      <w:r>
        <w:separator/>
      </w:r>
    </w:p>
  </w:footnote>
  <w:footnote w:type="continuationSeparator" w:id="0">
    <w:p w:rsidR="00F730DA" w:rsidRDefault="00F730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>
      <w:tc>
        <w:tcPr>
          <w:tcW w:w="2500" w:type="pct"/>
          <w:vAlign w:val="bottom"/>
        </w:tcPr>
        <w:p w:rsidR="00C47A1D" w:rsidRPr="009B1B6A" w:rsidRDefault="006D0E37">
          <w:r w:rsidRPr="009B1B6A">
            <w:rPr>
              <w:lang w:val="ko-KR"/>
            </w:rPr>
            <w:t xml:space="preserve">TeamID : </w:t>
          </w:r>
          <w:r w:rsidR="009E407F">
            <w:rPr>
              <w:lang w:val="ko-KR"/>
            </w:rPr>
            <w:t>6</w:t>
          </w:r>
          <w:r w:rsidR="009E407F">
            <w:rPr>
              <w:rFonts w:hint="eastAsia"/>
              <w:lang w:val="ko-KR"/>
            </w:rPr>
            <w:t>조</w:t>
          </w:r>
        </w:p>
        <w:p w:rsidR="00C47A1D" w:rsidRPr="009B1B6A" w:rsidRDefault="006D0E37">
          <w:r w:rsidRPr="009B1B6A">
            <w:t xml:space="preserve">Student </w:t>
          </w:r>
          <w:r w:rsidRPr="009B1B6A">
            <w:t>ID : 12</w:t>
          </w:r>
          <w:r w:rsidR="00F10484">
            <w:t>170584</w:t>
          </w:r>
        </w:p>
        <w:p w:rsidR="00C47A1D" w:rsidRDefault="006D0E37">
          <w:pPr>
            <w:spacing w:after="0"/>
          </w:pPr>
          <w:r w:rsidRPr="009B1B6A">
            <w:t xml:space="preserve">Name : </w:t>
          </w:r>
          <w:r w:rsidR="00F10484">
            <w:rPr>
              <w:rFonts w:hint="eastAsia"/>
            </w:rPr>
            <w:t>이진호</w:t>
          </w:r>
        </w:p>
      </w:tc>
      <w:sdt>
        <w:sdtPr>
          <w:rPr>
            <w:noProof/>
          </w:r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C47A1D" w:rsidRDefault="006D0E37">
              <w:pPr>
                <w:pStyle w:val="a3"/>
              </w:pPr>
              <w:r w:rsidRPr="006D0E37">
                <w:rPr>
                  <w:noProof/>
                </w:rPr>
                <w:drawing>
                  <wp:inline distT="0" distB="0" distL="0" distR="0">
                    <wp:extent cx="1847850" cy="733425"/>
                    <wp:effectExtent l="0" t="0" r="0" b="9525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785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47A1D" w:rsidRDefault="00C47A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E1B6F"/>
    <w:multiLevelType w:val="multilevel"/>
    <w:tmpl w:val="3DC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E37"/>
    <w:rsid w:val="00061675"/>
    <w:rsid w:val="00093FEE"/>
    <w:rsid w:val="00191454"/>
    <w:rsid w:val="003019C3"/>
    <w:rsid w:val="003844EB"/>
    <w:rsid w:val="003909D3"/>
    <w:rsid w:val="003C3145"/>
    <w:rsid w:val="00451F6E"/>
    <w:rsid w:val="004642DE"/>
    <w:rsid w:val="004F2216"/>
    <w:rsid w:val="00552F7A"/>
    <w:rsid w:val="005950B3"/>
    <w:rsid w:val="00601A66"/>
    <w:rsid w:val="0067274C"/>
    <w:rsid w:val="00695C63"/>
    <w:rsid w:val="006B4BE1"/>
    <w:rsid w:val="006D0E37"/>
    <w:rsid w:val="006D3263"/>
    <w:rsid w:val="00755F0A"/>
    <w:rsid w:val="008744D9"/>
    <w:rsid w:val="008932B2"/>
    <w:rsid w:val="008E4318"/>
    <w:rsid w:val="00987E0C"/>
    <w:rsid w:val="009B1B6A"/>
    <w:rsid w:val="009E407F"/>
    <w:rsid w:val="00A35999"/>
    <w:rsid w:val="00AC4796"/>
    <w:rsid w:val="00BD55CF"/>
    <w:rsid w:val="00C03797"/>
    <w:rsid w:val="00C47A1D"/>
    <w:rsid w:val="00C957E0"/>
    <w:rsid w:val="00CF75F4"/>
    <w:rsid w:val="00D811D6"/>
    <w:rsid w:val="00D90069"/>
    <w:rsid w:val="00DA152A"/>
    <w:rsid w:val="00EB0B78"/>
    <w:rsid w:val="00EE5FF1"/>
    <w:rsid w:val="00EF4853"/>
    <w:rsid w:val="00F10484"/>
    <w:rsid w:val="00F7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F8F95"/>
  <w15:chartTrackingRefBased/>
  <w15:docId w15:val="{ABD255E0-FA88-4CDA-A51E-34FFF842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character" w:customStyle="1" w:styleId="se-set-rep-image-button-text">
    <w:name w:val="se-set-rep-image-button-text"/>
    <w:basedOn w:val="a0"/>
    <w:rsid w:val="00D811D6"/>
  </w:style>
  <w:style w:type="paragraph" w:customStyle="1" w:styleId="se-text-paragraph">
    <w:name w:val="se-text-paragraph"/>
    <w:basedOn w:val="a"/>
    <w:rsid w:val="00D811D6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se-placeholder">
    <w:name w:val="se-placeholder"/>
    <w:basedOn w:val="a0"/>
    <w:rsid w:val="00D811D6"/>
  </w:style>
  <w:style w:type="paragraph" w:customStyle="1" w:styleId="se-toolbar-button-item">
    <w:name w:val="se-toolbar-button-item"/>
    <w:basedOn w:val="a"/>
    <w:rsid w:val="00D811D6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se-toolbar-label">
    <w:name w:val="se-toolbar-label"/>
    <w:basedOn w:val="a0"/>
    <w:rsid w:val="00D811D6"/>
  </w:style>
  <w:style w:type="character" w:customStyle="1" w:styleId="se-toolbar-label-text">
    <w:name w:val="se-toolbar-label-text"/>
    <w:basedOn w:val="a0"/>
    <w:rsid w:val="00D811D6"/>
  </w:style>
  <w:style w:type="paragraph" w:styleId="ac">
    <w:name w:val="Balloon Text"/>
    <w:basedOn w:val="a"/>
    <w:link w:val="Char4"/>
    <w:uiPriority w:val="99"/>
    <w:semiHidden/>
    <w:unhideWhenUsed/>
    <w:rsid w:val="006D3263"/>
    <w:pPr>
      <w:spacing w:before="0" w:after="0"/>
    </w:pPr>
    <w:rPr>
      <w:rFonts w:ascii="바탕" w:eastAsia="바탕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6D3263"/>
    <w:rPr>
      <w:rFonts w:ascii="바탕" w:eastAsia="바탕"/>
      <w:kern w:val="20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C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color w:val="auto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3145"/>
    <w:rPr>
      <w:rFonts w:ascii="굴림체" w:eastAsia="굴림체" w:hAnsi="굴림체" w:cs="굴림체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0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8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3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64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6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8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4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2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4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9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Park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34214B-D429-244F-B7BC-8E516A7C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C:\Users\JPark\AppData\Roaming\Microsoft\Templates\프로젝트 상태 보고서.dotx</Template>
  <TotalTime>49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JPark</dc:creator>
  <cp:keywords/>
  <dc:description/>
  <cp:lastModifiedBy>이진호</cp:lastModifiedBy>
  <cp:revision>3</cp:revision>
  <dcterms:created xsi:type="dcterms:W3CDTF">2019-06-04T22:48:00Z</dcterms:created>
  <dcterms:modified xsi:type="dcterms:W3CDTF">2019-06-04T23:54:00Z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