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CB211" w14:textId="0713C861" w:rsidR="00C47A1D" w:rsidRPr="009B1B6A" w:rsidRDefault="00437F33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r>
        <w:rPr>
          <w:rFonts w:ascii="맑은 고딕" w:eastAsia="맑은 고딕" w:hAnsi="맑은 고딕"/>
          <w:b/>
          <w:color w:val="002060"/>
          <w:sz w:val="52"/>
        </w:rPr>
        <w:t>3</w:t>
      </w:r>
      <w:r>
        <w:rPr>
          <w:rFonts w:ascii="맑은 고딕" w:eastAsia="맑은 고딕" w:hAnsi="맑은 고딕" w:hint="eastAsia"/>
          <w:b/>
          <w:color w:val="002060"/>
          <w:sz w:val="52"/>
        </w:rPr>
        <w:t>주차</w:t>
      </w:r>
      <w:r w:rsidR="006D0E37"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. </w:t>
      </w:r>
      <w:r w:rsidR="00B23683">
        <w:rPr>
          <w:rFonts w:ascii="맑은 고딕" w:eastAsia="맑은 고딕" w:hAnsi="맑은 고딕"/>
          <w:b/>
          <w:color w:val="002060"/>
          <w:sz w:val="52"/>
        </w:rPr>
        <w:t xml:space="preserve">PWM </w:t>
      </w:r>
      <w:r w:rsidR="00B23683">
        <w:rPr>
          <w:rFonts w:ascii="맑은 고딕" w:eastAsia="맑은 고딕" w:hAnsi="맑은 고딕" w:hint="eastAsia"/>
          <w:b/>
          <w:color w:val="002060"/>
          <w:sz w:val="52"/>
        </w:rPr>
        <w:t>실험</w:t>
      </w:r>
    </w:p>
    <w:p w14:paraId="3978315C" w14:textId="48881864" w:rsidR="00C47A1D" w:rsidRPr="009B1B6A" w:rsidRDefault="006D0E37">
      <w:pPr>
        <w:pStyle w:val="1"/>
        <w:rPr>
          <w:rFonts w:ascii="맑은 고딕" w:eastAsia="맑은 고딕" w:hAnsi="맑은 고딕"/>
          <w:b/>
          <w:sz w:val="26"/>
        </w:rPr>
      </w:pPr>
      <w:r w:rsidRPr="009B1B6A">
        <w:rPr>
          <w:rFonts w:ascii="맑은 고딕" w:eastAsia="맑은 고딕" w:hAnsi="맑은 고딕" w:hint="eastAsia"/>
          <w:b/>
          <w:sz w:val="26"/>
        </w:rPr>
        <w:t xml:space="preserve">예제1. </w:t>
      </w:r>
      <w:r w:rsidR="00D75940">
        <w:rPr>
          <w:rFonts w:ascii="맑은 고딕" w:eastAsia="맑은 고딕" w:hAnsi="맑은 고딕" w:hint="eastAsia"/>
          <w:b/>
          <w:sz w:val="26"/>
        </w:rPr>
        <w:t>P</w:t>
      </w:r>
      <w:r w:rsidR="00D75940">
        <w:rPr>
          <w:rFonts w:ascii="맑은 고딕" w:eastAsia="맑은 고딕" w:hAnsi="맑은 고딕"/>
          <w:b/>
          <w:sz w:val="26"/>
        </w:rPr>
        <w:t>WM</w:t>
      </w:r>
      <w:r w:rsidR="00D75940">
        <w:rPr>
          <w:rFonts w:ascii="맑은 고딕" w:eastAsia="맑은 고딕" w:hAnsi="맑은 고딕" w:hint="eastAsia"/>
          <w:b/>
          <w:sz w:val="26"/>
        </w:rPr>
        <w:t xml:space="preserve">을 이용한 </w:t>
      </w:r>
      <w:r w:rsidR="00D75940">
        <w:rPr>
          <w:rFonts w:ascii="맑은 고딕" w:eastAsia="맑은 고딕" w:hAnsi="맑은 고딕"/>
          <w:b/>
          <w:sz w:val="26"/>
        </w:rPr>
        <w:t xml:space="preserve">LED </w:t>
      </w:r>
      <w:r w:rsidR="00D75940">
        <w:rPr>
          <w:rFonts w:ascii="맑은 고딕" w:eastAsia="맑은 고딕" w:hAnsi="맑은 고딕" w:hint="eastAsia"/>
          <w:b/>
          <w:sz w:val="26"/>
        </w:rPr>
        <w:t>밝기 조절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8"/>
        <w:gridCol w:w="4111"/>
        <w:gridCol w:w="4551"/>
      </w:tblGrid>
      <w:tr w:rsidR="006D0E37" w14:paraId="41E15D2B" w14:textId="7777777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Borders>
              <w:top w:val="nil"/>
              <w:bottom w:val="single" w:sz="12" w:space="0" w:color="67787B" w:themeColor="accent5"/>
            </w:tcBorders>
          </w:tcPr>
          <w:p w14:paraId="530A6193" w14:textId="0B5C522B"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4111" w:type="dxa"/>
            <w:tcBorders>
              <w:top w:val="nil"/>
              <w:bottom w:val="single" w:sz="12" w:space="0" w:color="67787B" w:themeColor="accent5"/>
            </w:tcBorders>
          </w:tcPr>
          <w:p w14:paraId="504E255C" w14:textId="156F71AE"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4551" w:type="dxa"/>
            <w:tcBorders>
              <w:top w:val="nil"/>
              <w:bottom w:val="single" w:sz="12" w:space="0" w:color="67787B" w:themeColor="accent5"/>
            </w:tcBorders>
          </w:tcPr>
          <w:p w14:paraId="60FC15E8" w14:textId="77777777"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6D0E37" w14:paraId="6B3478D9" w14:textId="77777777" w:rsidTr="009B1B6A">
        <w:tc>
          <w:tcPr>
            <w:tcW w:w="1418" w:type="dxa"/>
            <w:tcBorders>
              <w:top w:val="single" w:sz="12" w:space="0" w:color="67787B" w:themeColor="accent5"/>
              <w:bottom w:val="nil"/>
            </w:tcBorders>
          </w:tcPr>
          <w:p w14:paraId="50059CD5" w14:textId="4E745092" w:rsidR="00D02F78" w:rsidRDefault="00D02F78" w:rsidP="006D0E37"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  <w:p w14:paraId="7BF68557" w14:textId="77777777" w:rsidR="00D02F78" w:rsidRDefault="00D02F78" w:rsidP="006D0E37"/>
          <w:p w14:paraId="7DC00612" w14:textId="025E6FE0" w:rsidR="006D0E37" w:rsidRDefault="006D0E37" w:rsidP="006D0E37"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세팅</w:t>
            </w:r>
          </w:p>
          <w:p w14:paraId="4AB5DD5F" w14:textId="77777777" w:rsidR="006D0E37" w:rsidRDefault="006D0E37" w:rsidP="006D0E37"/>
        </w:tc>
        <w:tc>
          <w:tcPr>
            <w:tcW w:w="4111" w:type="dxa"/>
            <w:tcBorders>
              <w:top w:val="single" w:sz="12" w:space="0" w:color="67787B" w:themeColor="accent5"/>
              <w:bottom w:val="nil"/>
            </w:tcBorders>
          </w:tcPr>
          <w:p w14:paraId="6043A50C" w14:textId="65091C04" w:rsidR="00D02F78" w:rsidRDefault="00D02F78" w:rsidP="006D0E37"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t>LED_BULITIN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정의합니다</w:t>
            </w:r>
            <w:r>
              <w:rPr>
                <w:rFonts w:hint="eastAsia"/>
              </w:rPr>
              <w:t>.</w:t>
            </w:r>
          </w:p>
          <w:p w14:paraId="3D402DF7" w14:textId="77777777" w:rsidR="00D02F78" w:rsidRDefault="00D02F78" w:rsidP="006D0E37"/>
          <w:p w14:paraId="3DFA50AA" w14:textId="1E1F9913" w:rsidR="006D0E37" w:rsidRDefault="006D0E37" w:rsidP="006D0E37">
            <w:r>
              <w:rPr>
                <w:rFonts w:hint="eastAsia"/>
              </w:rPr>
              <w:t>빌트인</w:t>
            </w:r>
            <w:r>
              <w:rPr>
                <w:rFonts w:hint="eastAsia"/>
              </w:rPr>
              <w:t xml:space="preserve"> </w:t>
            </w:r>
            <w:r>
              <w:t>LED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single" w:sz="12" w:space="0" w:color="67787B" w:themeColor="accent5"/>
              <w:bottom w:val="nil"/>
            </w:tcBorders>
          </w:tcPr>
          <w:p w14:paraId="7067DCAA" w14:textId="7DAF7228" w:rsidR="00D02F78" w:rsidRDefault="00D02F78" w:rsidP="006D0E37">
            <w:r>
              <w:t>Int LED_BULITIN = 12</w:t>
            </w:r>
            <w:r w:rsidR="00F80F24">
              <w:t>;</w:t>
            </w:r>
          </w:p>
          <w:p w14:paraId="3D4AEBE2" w14:textId="77777777" w:rsidR="00D02F78" w:rsidRDefault="00D02F78" w:rsidP="006D0E37"/>
          <w:p w14:paraId="46F56AB7" w14:textId="5B894C8F" w:rsidR="006D0E37" w:rsidRDefault="006D0E37" w:rsidP="006D0E37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500BC9F8" w14:textId="77777777" w:rsidR="006D0E37" w:rsidRDefault="006D0E37" w:rsidP="008744D9">
            <w:pPr>
              <w:ind w:firstLineChars="100" w:firstLine="20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pinMode(</w:t>
            </w:r>
            <w:proofErr w:type="gramEnd"/>
            <w:r>
              <w:t>LED_BUILTIN, OUTPUT</w:t>
            </w:r>
            <w:r>
              <w:rPr>
                <w:rFonts w:hint="eastAsia"/>
              </w:rPr>
              <w:t>)</w:t>
            </w:r>
          </w:p>
          <w:p w14:paraId="6F50009D" w14:textId="77777777" w:rsidR="006D0E37" w:rsidRDefault="006D0E37" w:rsidP="006D0E37">
            <w:r>
              <w:t>}</w:t>
            </w:r>
          </w:p>
        </w:tc>
      </w:tr>
      <w:tr w:rsidR="006D0E37" w14:paraId="7FB175BE" w14:textId="77777777" w:rsidTr="006D0E37">
        <w:tc>
          <w:tcPr>
            <w:tcW w:w="1418" w:type="dxa"/>
            <w:tcBorders>
              <w:top w:val="nil"/>
              <w:bottom w:val="nil"/>
            </w:tcBorders>
          </w:tcPr>
          <w:p w14:paraId="570D19BD" w14:textId="77777777" w:rsidR="006D0E37" w:rsidRDefault="006D0E37" w:rsidP="006D0E37">
            <w:r>
              <w:rPr>
                <w:rFonts w:hint="eastAsia"/>
              </w:rPr>
              <w:t>루프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CA139B5" w14:textId="4B1128DD" w:rsidR="006D0E37" w:rsidRDefault="006D0E37" w:rsidP="006D0E37"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루프문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14:paraId="402FAA9F" w14:textId="77777777" w:rsidR="006D0E37" w:rsidRDefault="006D0E37" w:rsidP="006D0E37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</w:tc>
      </w:tr>
      <w:tr w:rsidR="006D0E37" w14:paraId="0802CCE8" w14:textId="77777777" w:rsidTr="006D0E37">
        <w:tc>
          <w:tcPr>
            <w:tcW w:w="1418" w:type="dxa"/>
            <w:tcBorders>
              <w:top w:val="nil"/>
              <w:bottom w:val="nil"/>
            </w:tcBorders>
          </w:tcPr>
          <w:p w14:paraId="55FEEE03" w14:textId="1A70928A" w:rsidR="006D0E37" w:rsidRDefault="006D0E37" w:rsidP="006D0E37"/>
        </w:tc>
        <w:tc>
          <w:tcPr>
            <w:tcW w:w="4111" w:type="dxa"/>
            <w:tcBorders>
              <w:top w:val="nil"/>
              <w:bottom w:val="nil"/>
            </w:tcBorders>
          </w:tcPr>
          <w:p w14:paraId="2FFDC9D3" w14:textId="6F45AD84" w:rsidR="006D0E37" w:rsidRDefault="006D0E37" w:rsidP="006D0E37"/>
        </w:tc>
        <w:tc>
          <w:tcPr>
            <w:tcW w:w="4551" w:type="dxa"/>
            <w:tcBorders>
              <w:top w:val="nil"/>
              <w:bottom w:val="nil"/>
            </w:tcBorders>
          </w:tcPr>
          <w:p w14:paraId="36346A3C" w14:textId="77777777" w:rsidR="006D0E37" w:rsidRDefault="006D0E37" w:rsidP="008744D9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digitalWrite(</w:t>
            </w:r>
            <w:proofErr w:type="gramEnd"/>
            <w:r>
              <w:t>LED_BUILTIN, HIGH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13DC5DAF" w14:textId="77777777" w:rsidR="006D0E37" w:rsidRDefault="006D0E37" w:rsidP="008744D9">
            <w:pPr>
              <w:ind w:firstLineChars="100" w:firstLine="200"/>
            </w:pPr>
            <w:proofErr w:type="gramStart"/>
            <w:r>
              <w:t>delay(</w:t>
            </w:r>
            <w:proofErr w:type="gramEnd"/>
            <w:r>
              <w:t>1000);</w:t>
            </w:r>
          </w:p>
        </w:tc>
      </w:tr>
      <w:tr w:rsidR="008744D9" w14:paraId="6DC89548" w14:textId="77777777" w:rsidTr="006D0E37">
        <w:tc>
          <w:tcPr>
            <w:tcW w:w="1418" w:type="dxa"/>
            <w:tcBorders>
              <w:top w:val="nil"/>
              <w:bottom w:val="nil"/>
            </w:tcBorders>
          </w:tcPr>
          <w:p w14:paraId="6E7B9AF3" w14:textId="0499875E" w:rsidR="008744D9" w:rsidRDefault="008744D9" w:rsidP="008744D9"/>
        </w:tc>
        <w:tc>
          <w:tcPr>
            <w:tcW w:w="4111" w:type="dxa"/>
            <w:tcBorders>
              <w:top w:val="nil"/>
              <w:bottom w:val="nil"/>
            </w:tcBorders>
          </w:tcPr>
          <w:p w14:paraId="16F43EBC" w14:textId="0CA82FA5" w:rsidR="008744D9" w:rsidRDefault="008744D9" w:rsidP="008744D9"/>
        </w:tc>
        <w:tc>
          <w:tcPr>
            <w:tcW w:w="4551" w:type="dxa"/>
            <w:tcBorders>
              <w:top w:val="nil"/>
              <w:bottom w:val="nil"/>
            </w:tcBorders>
          </w:tcPr>
          <w:p w14:paraId="33177FD9" w14:textId="77777777" w:rsidR="008744D9" w:rsidRDefault="008744D9" w:rsidP="008744D9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digitalWrite(</w:t>
            </w:r>
            <w:proofErr w:type="gramEnd"/>
            <w:r>
              <w:t>LED_BUILTIN, HIGH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27908199" w14:textId="77777777" w:rsidR="008744D9" w:rsidRDefault="008744D9" w:rsidP="008744D9">
            <w:pPr>
              <w:ind w:firstLineChars="100" w:firstLine="200"/>
            </w:pPr>
            <w:proofErr w:type="gramStart"/>
            <w:r>
              <w:t>delay(</w:t>
            </w:r>
            <w:proofErr w:type="gramEnd"/>
            <w:r>
              <w:t>1000);</w:t>
            </w:r>
          </w:p>
        </w:tc>
      </w:tr>
      <w:tr w:rsidR="008744D9" w14:paraId="23E00E7C" w14:textId="77777777" w:rsidTr="006D0E37">
        <w:tc>
          <w:tcPr>
            <w:tcW w:w="1418" w:type="dxa"/>
            <w:tcBorders>
              <w:top w:val="nil"/>
              <w:bottom w:val="nil"/>
            </w:tcBorders>
          </w:tcPr>
          <w:p w14:paraId="4313EF08" w14:textId="045CF0C1" w:rsidR="008744D9" w:rsidRDefault="0045358A" w:rsidP="008744D9">
            <w:r>
              <w:rPr>
                <w:rFonts w:hint="eastAsia"/>
              </w:rPr>
              <w:t>a</w:t>
            </w:r>
            <w:r>
              <w:t>nalogWrite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6EC5D3C1" w14:textId="516618DF" w:rsidR="008744D9" w:rsidRPr="001C0BA9" w:rsidRDefault="005132D5" w:rsidP="008744D9">
            <w:pPr>
              <w:rPr>
                <w:b/>
              </w:rPr>
            </w:pPr>
            <w:r>
              <w:rPr>
                <w:rFonts w:hint="eastAsia"/>
              </w:rPr>
              <w:t>L</w:t>
            </w:r>
            <w:r>
              <w:t>E</w:t>
            </w:r>
            <w:r w:rsidR="00EF68A6">
              <w:t>D_BULITIN</w:t>
            </w:r>
            <w:r w:rsidR="00EF68A6">
              <w:rPr>
                <w:rFonts w:hint="eastAsia"/>
              </w:rPr>
              <w:t>을</w:t>
            </w:r>
            <w:r w:rsidR="00EF68A6">
              <w:rPr>
                <w:rFonts w:hint="eastAsia"/>
              </w:rPr>
              <w:t xml:space="preserve"> </w:t>
            </w:r>
            <w:r w:rsidR="00EF68A6">
              <w:t>analog</w:t>
            </w:r>
            <w:r w:rsidR="00CE56A2">
              <w:rPr>
                <w:rFonts w:hint="eastAsia"/>
              </w:rPr>
              <w:t>형식으로</w:t>
            </w:r>
            <w:r w:rsidR="00CE56A2">
              <w:rPr>
                <w:rFonts w:hint="eastAsia"/>
              </w:rPr>
              <w:t xml:space="preserve"> </w:t>
            </w:r>
            <w:r w:rsidR="00CE56A2">
              <w:rPr>
                <w:rFonts w:hint="eastAsia"/>
              </w:rPr>
              <w:t>값을</w:t>
            </w:r>
            <w:r w:rsidR="00CE56A2">
              <w:rPr>
                <w:rFonts w:hint="eastAsia"/>
              </w:rPr>
              <w:t xml:space="preserve"> </w:t>
            </w:r>
            <w:r w:rsidR="00CE56A2">
              <w:rPr>
                <w:rFonts w:hint="eastAsia"/>
              </w:rPr>
              <w:t>출력합니다</w:t>
            </w:r>
            <w:r w:rsidR="00CE56A2"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14:paraId="50E5D9EE" w14:textId="0DCC292C" w:rsidR="008744D9" w:rsidRDefault="008744D9" w:rsidP="008744D9">
            <w:r>
              <w:rPr>
                <w:rFonts w:hint="eastAsia"/>
              </w:rPr>
              <w:t>}</w:t>
            </w:r>
          </w:p>
          <w:p w14:paraId="6C542C09" w14:textId="5414217D" w:rsidR="00E34CC2" w:rsidRDefault="00E34CC2" w:rsidP="008744D9">
            <w:proofErr w:type="gramStart"/>
            <w:r>
              <w:t>For(</w:t>
            </w:r>
            <w:proofErr w:type="gramEnd"/>
            <w:r>
              <w:t>int i=10;i&lt;=255;i+=10)</w:t>
            </w:r>
          </w:p>
          <w:p w14:paraId="23558A16" w14:textId="239F2105" w:rsidR="00E34CC2" w:rsidRDefault="00E34CC2" w:rsidP="008744D9">
            <w:r>
              <w:rPr>
                <w:rFonts w:hint="eastAsia"/>
              </w:rPr>
              <w:t>{</w:t>
            </w:r>
          </w:p>
          <w:p w14:paraId="40B1443D" w14:textId="77777777" w:rsidR="00CE56A2" w:rsidRDefault="00CE56A2" w:rsidP="008744D9"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spellStart"/>
            <w:proofErr w:type="gramEnd"/>
            <w:r w:rsidR="00E34CC2">
              <w:t>LED_BULITIN,i</w:t>
            </w:r>
            <w:proofErr w:type="spellEnd"/>
            <w:r w:rsidR="00E34CC2">
              <w:t>)</w:t>
            </w:r>
          </w:p>
          <w:p w14:paraId="365988C0" w14:textId="6B93AB54" w:rsidR="00D02F78" w:rsidRDefault="00D02F78" w:rsidP="008744D9">
            <w:r>
              <w:rPr>
                <w:rFonts w:hint="eastAsia"/>
              </w:rPr>
              <w:t>}</w:t>
            </w:r>
          </w:p>
        </w:tc>
      </w:tr>
    </w:tbl>
    <w:p w14:paraId="659871A1" w14:textId="21138837" w:rsidR="008744D9" w:rsidRDefault="008744D9" w:rsidP="006D0E37"/>
    <w:p w14:paraId="01B3A521" w14:textId="0C9E12E5" w:rsidR="00DA466D" w:rsidRPr="00DA466D" w:rsidRDefault="00DA466D" w:rsidP="00DA466D">
      <w:pPr>
        <w:keepNext/>
        <w:keepLines/>
        <w:pBdr>
          <w:top w:val="single" w:sz="4" w:space="4" w:color="7E97AD" w:themeColor="accent1"/>
          <w:left w:val="single" w:sz="4" w:space="6" w:color="7E97AD" w:themeColor="accent1"/>
          <w:bottom w:val="single" w:sz="4" w:space="4" w:color="7E97AD" w:themeColor="accent1"/>
          <w:right w:val="single" w:sz="4" w:space="6" w:color="7E97AD" w:themeColor="accent1"/>
        </w:pBdr>
        <w:shd w:val="clear" w:color="auto" w:fill="7E97AD" w:themeFill="accent1"/>
        <w:spacing w:before="360" w:after="240"/>
        <w:ind w:left="144" w:right="144"/>
        <w:outlineLvl w:val="0"/>
        <w:rPr>
          <w:rFonts w:ascii="맑은 고딕" w:eastAsia="맑은 고딕" w:hAnsi="맑은 고딕" w:cstheme="majorBidi"/>
          <w:b/>
          <w:caps/>
          <w:color w:val="FFFFFF" w:themeColor="background1"/>
          <w:sz w:val="26"/>
          <w:szCs w:val="22"/>
        </w:rPr>
      </w:pPr>
      <w:r w:rsidRPr="00DA466D"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>예제</w:t>
      </w:r>
      <w:r>
        <w:rPr>
          <w:rFonts w:ascii="맑은 고딕" w:eastAsia="맑은 고딕" w:hAnsi="맑은 고딕" w:cstheme="majorBidi"/>
          <w:b/>
          <w:caps/>
          <w:color w:val="FFFFFF" w:themeColor="background1"/>
          <w:sz w:val="26"/>
          <w:szCs w:val="22"/>
        </w:rPr>
        <w:t>2</w:t>
      </w:r>
      <w:r w:rsidRPr="00DA466D"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>. P</w:t>
      </w:r>
      <w:r w:rsidRPr="00DA466D">
        <w:rPr>
          <w:rFonts w:ascii="맑은 고딕" w:eastAsia="맑은 고딕" w:hAnsi="맑은 고딕" w:cstheme="majorBidi"/>
          <w:b/>
          <w:caps/>
          <w:color w:val="FFFFFF" w:themeColor="background1"/>
          <w:sz w:val="26"/>
          <w:szCs w:val="22"/>
        </w:rPr>
        <w:t>WM</w:t>
      </w:r>
      <w:r w:rsidRPr="00DA466D"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 xml:space="preserve">을 이용한 </w:t>
      </w:r>
      <w:r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>모터</w:t>
      </w:r>
      <w:r w:rsidRPr="00DA466D">
        <w:rPr>
          <w:rFonts w:ascii="맑은 고딕" w:eastAsia="맑은 고딕" w:hAnsi="맑은 고딕" w:cstheme="majorBidi"/>
          <w:b/>
          <w:caps/>
          <w:color w:val="FFFFFF" w:themeColor="background1"/>
          <w:sz w:val="26"/>
          <w:szCs w:val="22"/>
        </w:rPr>
        <w:t xml:space="preserve"> </w:t>
      </w:r>
      <w:r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>각도</w:t>
      </w:r>
      <w:r w:rsidRPr="00DA466D">
        <w:rPr>
          <w:rFonts w:ascii="맑은 고딕" w:eastAsia="맑은 고딕" w:hAnsi="맑은 고딕" w:cstheme="majorBidi" w:hint="eastAsia"/>
          <w:b/>
          <w:caps/>
          <w:color w:val="FFFFFF" w:themeColor="background1"/>
          <w:sz w:val="26"/>
          <w:szCs w:val="22"/>
        </w:rPr>
        <w:t xml:space="preserve"> 조절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8"/>
        <w:gridCol w:w="4111"/>
        <w:gridCol w:w="4551"/>
      </w:tblGrid>
      <w:tr w:rsidR="00DA466D" w:rsidRPr="00DA466D" w14:paraId="604E72F3" w14:textId="77777777" w:rsidTr="00BA0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Borders>
              <w:top w:val="nil"/>
              <w:bottom w:val="single" w:sz="12" w:space="0" w:color="67787B" w:themeColor="accent5"/>
            </w:tcBorders>
          </w:tcPr>
          <w:p w14:paraId="63D2A4C6" w14:textId="77777777" w:rsidR="00DA466D" w:rsidRPr="00DA466D" w:rsidRDefault="00DA466D" w:rsidP="00DA466D">
            <w:pPr>
              <w:rPr>
                <w:b/>
                <w:sz w:val="24"/>
              </w:rPr>
            </w:pPr>
            <w:r w:rsidRPr="00DA466D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4111" w:type="dxa"/>
            <w:tcBorders>
              <w:top w:val="nil"/>
              <w:bottom w:val="single" w:sz="12" w:space="0" w:color="67787B" w:themeColor="accent5"/>
            </w:tcBorders>
          </w:tcPr>
          <w:p w14:paraId="23082C35" w14:textId="78E5C81C" w:rsidR="00DA466D" w:rsidRPr="00DA466D" w:rsidRDefault="00DA466D" w:rsidP="00DA466D">
            <w:pPr>
              <w:rPr>
                <w:b/>
                <w:sz w:val="24"/>
              </w:rPr>
            </w:pPr>
            <w:r w:rsidRPr="00DA466D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4551" w:type="dxa"/>
            <w:tcBorders>
              <w:top w:val="nil"/>
              <w:bottom w:val="single" w:sz="12" w:space="0" w:color="67787B" w:themeColor="accent5"/>
            </w:tcBorders>
          </w:tcPr>
          <w:p w14:paraId="0B94A36E" w14:textId="77777777" w:rsidR="00DA466D" w:rsidRPr="00DA466D" w:rsidRDefault="00DA466D" w:rsidP="00DA466D">
            <w:pPr>
              <w:rPr>
                <w:b/>
                <w:sz w:val="24"/>
              </w:rPr>
            </w:pPr>
            <w:r w:rsidRPr="00DA466D">
              <w:rPr>
                <w:rFonts w:hint="eastAsia"/>
                <w:b/>
                <w:sz w:val="24"/>
              </w:rPr>
              <w:t>코드</w:t>
            </w:r>
          </w:p>
        </w:tc>
      </w:tr>
      <w:tr w:rsidR="00DA466D" w:rsidRPr="00DA466D" w14:paraId="5B35536E" w14:textId="77777777" w:rsidTr="00BA039A">
        <w:tc>
          <w:tcPr>
            <w:tcW w:w="1418" w:type="dxa"/>
            <w:tcBorders>
              <w:top w:val="single" w:sz="12" w:space="0" w:color="67787B" w:themeColor="accent5"/>
              <w:bottom w:val="nil"/>
            </w:tcBorders>
          </w:tcPr>
          <w:p w14:paraId="01F00342" w14:textId="77777777" w:rsidR="00E17575" w:rsidRDefault="00E17575" w:rsidP="00DA466D"/>
          <w:p w14:paraId="420482B4" w14:textId="2FC14160" w:rsidR="00E17575" w:rsidRDefault="00E17575" w:rsidP="00DA466D"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  <w:p w14:paraId="078BF752" w14:textId="77777777" w:rsidR="00E17575" w:rsidRDefault="00E17575" w:rsidP="00DA466D"/>
          <w:p w14:paraId="31B43480" w14:textId="0944D330" w:rsidR="00E17575" w:rsidRDefault="00E17575" w:rsidP="00DA466D"/>
          <w:p w14:paraId="30668A57" w14:textId="68D60465" w:rsidR="005B1E64" w:rsidRDefault="005B1E64" w:rsidP="00DA466D"/>
          <w:p w14:paraId="757379E5" w14:textId="77777777" w:rsidR="005B1E64" w:rsidRDefault="005B1E64" w:rsidP="00DA466D"/>
          <w:p w14:paraId="3C9CB2C3" w14:textId="1F9BA922" w:rsidR="00DA466D" w:rsidRPr="00DA466D" w:rsidRDefault="00DA466D" w:rsidP="00DA466D">
            <w:r w:rsidRPr="00DA466D">
              <w:rPr>
                <w:rFonts w:hint="eastAsia"/>
              </w:rPr>
              <w:t>핀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정의</w:t>
            </w:r>
          </w:p>
          <w:p w14:paraId="6282BE8D" w14:textId="77777777" w:rsidR="00DA466D" w:rsidRPr="00DA466D" w:rsidRDefault="00DA466D" w:rsidP="00DA466D"/>
          <w:p w14:paraId="4CD50DA6" w14:textId="77777777" w:rsidR="00DA466D" w:rsidRPr="00DA466D" w:rsidRDefault="00DA466D" w:rsidP="00DA466D">
            <w:r w:rsidRPr="00DA466D">
              <w:rPr>
                <w:rFonts w:hint="eastAsia"/>
              </w:rPr>
              <w:lastRenderedPageBreak/>
              <w:t>핀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세팅</w:t>
            </w:r>
          </w:p>
          <w:p w14:paraId="24797EC2" w14:textId="77777777" w:rsidR="00DA466D" w:rsidRPr="00DA466D" w:rsidRDefault="00DA466D" w:rsidP="00DA466D"/>
        </w:tc>
        <w:tc>
          <w:tcPr>
            <w:tcW w:w="4111" w:type="dxa"/>
            <w:tcBorders>
              <w:top w:val="single" w:sz="12" w:space="0" w:color="67787B" w:themeColor="accent5"/>
              <w:bottom w:val="nil"/>
            </w:tcBorders>
          </w:tcPr>
          <w:p w14:paraId="1201ABF9" w14:textId="1BC01388" w:rsidR="00E17575" w:rsidRDefault="00E17575" w:rsidP="00DA466D"/>
          <w:p w14:paraId="5D5EB0DB" w14:textId="45D8C75B" w:rsidR="00E17575" w:rsidRDefault="001825F2" w:rsidP="00DA466D">
            <w:r>
              <w:rPr>
                <w:rFonts w:hint="eastAsia"/>
              </w:rPr>
              <w:t>S</w:t>
            </w:r>
            <w:r>
              <w:t>ervo</w:t>
            </w:r>
            <w:r>
              <w:rPr>
                <w:rFonts w:hint="eastAsia"/>
              </w:rPr>
              <w:t>라이브라리를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호출하여</w:t>
            </w:r>
            <w:r>
              <w:rPr>
                <w:rFonts w:hint="eastAsia"/>
              </w:rPr>
              <w:t xml:space="preserve"> </w:t>
            </w:r>
            <w:r w:rsidR="005B1E64">
              <w:t>servo</w:t>
            </w:r>
            <w:r w:rsidR="005B1E64">
              <w:rPr>
                <w:rFonts w:hint="eastAsia"/>
              </w:rPr>
              <w:t>의</w:t>
            </w:r>
            <w:r w:rsidR="005B1E64">
              <w:rPr>
                <w:rFonts w:hint="eastAsia"/>
              </w:rPr>
              <w:t xml:space="preserve"> </w:t>
            </w:r>
            <w:r w:rsidR="005B1E64">
              <w:rPr>
                <w:rFonts w:hint="eastAsia"/>
              </w:rPr>
              <w:t>함수를</w:t>
            </w:r>
            <w:r w:rsidR="005B1E64">
              <w:rPr>
                <w:rFonts w:hint="eastAsia"/>
              </w:rPr>
              <w:t xml:space="preserve"> </w:t>
            </w:r>
            <w:r w:rsidR="005B1E64">
              <w:rPr>
                <w:rFonts w:hint="eastAsia"/>
              </w:rPr>
              <w:t>사용합니다</w:t>
            </w:r>
            <w:r w:rsidR="005B1E64">
              <w:rPr>
                <w:rFonts w:hint="eastAsia"/>
              </w:rPr>
              <w:t>.</w:t>
            </w:r>
          </w:p>
          <w:p w14:paraId="4B34D484" w14:textId="5BA14876" w:rsidR="00E17575" w:rsidRDefault="00E17575" w:rsidP="00DA466D"/>
          <w:p w14:paraId="5565AD69" w14:textId="38BA671E" w:rsidR="001825F2" w:rsidRDefault="001825F2" w:rsidP="00DA466D"/>
          <w:p w14:paraId="6212B8CC" w14:textId="77777777" w:rsidR="001825F2" w:rsidRDefault="001825F2" w:rsidP="00DA466D"/>
          <w:p w14:paraId="090C55DA" w14:textId="77777777" w:rsidR="00E17575" w:rsidRDefault="00E17575" w:rsidP="00DA466D"/>
          <w:p w14:paraId="6400B011" w14:textId="623477B8" w:rsidR="00DA466D" w:rsidRPr="00DA466D" w:rsidRDefault="00DA466D" w:rsidP="00DA466D">
            <w:r w:rsidRPr="00DA466D">
              <w:rPr>
                <w:rFonts w:hint="eastAsia"/>
              </w:rPr>
              <w:t>핀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번호를</w:t>
            </w:r>
            <w:r w:rsidRPr="00DA466D">
              <w:rPr>
                <w:rFonts w:hint="eastAsia"/>
              </w:rPr>
              <w:t xml:space="preserve"> </w:t>
            </w:r>
            <w:r w:rsidR="008B001D">
              <w:t>servoPin</w:t>
            </w:r>
            <w:r w:rsidR="008B001D"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으로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정의합니다</w:t>
            </w:r>
            <w:r w:rsidRPr="00DA466D">
              <w:rPr>
                <w:rFonts w:hint="eastAsia"/>
              </w:rPr>
              <w:t>.</w:t>
            </w:r>
          </w:p>
          <w:p w14:paraId="096F62FB" w14:textId="77777777" w:rsidR="00DA466D" w:rsidRPr="00DA466D" w:rsidRDefault="00DA466D" w:rsidP="00DA466D"/>
          <w:p w14:paraId="1134F2C1" w14:textId="06CBCB99" w:rsidR="00DA466D" w:rsidRPr="00DA466D" w:rsidRDefault="002F4FA6" w:rsidP="00DA466D">
            <w:proofErr w:type="spellStart"/>
            <w:r>
              <w:lastRenderedPageBreak/>
              <w:t>S</w:t>
            </w:r>
            <w:r w:rsidR="00C02B62">
              <w:t>erv</w:t>
            </w:r>
            <w:r>
              <w:t>or</w:t>
            </w:r>
            <w:proofErr w:type="spellEnd"/>
            <w:r>
              <w:rPr>
                <w:rFonts w:hint="eastAsia"/>
              </w:rPr>
              <w:t>객체를</w:t>
            </w:r>
            <w:proofErr w:type="spellStart"/>
            <w:r w:rsidR="00DD3B55">
              <w:t>servoPin</w:t>
            </w:r>
            <w:proofErr w:type="spellEnd"/>
            <w:r w:rsidR="00DD3B55">
              <w:rPr>
                <w:rFonts w:hint="eastAsia"/>
              </w:rPr>
              <w:t>으로</w:t>
            </w:r>
            <w:r w:rsidR="00DA466D" w:rsidRPr="00DA466D">
              <w:rPr>
                <w:rFonts w:hint="eastAsia"/>
              </w:rPr>
              <w:t xml:space="preserve"> </w:t>
            </w:r>
            <w:r w:rsidR="00C02B62">
              <w:rPr>
                <w:rFonts w:hint="eastAsia"/>
              </w:rPr>
              <w:t>초기화</w:t>
            </w:r>
            <w:r w:rsidR="00C02B62">
              <w:rPr>
                <w:rFonts w:hint="eastAsia"/>
              </w:rPr>
              <w:t xml:space="preserve"> </w:t>
            </w:r>
            <w:r w:rsidR="00DD3B55">
              <w:rPr>
                <w:rFonts w:hint="eastAsia"/>
              </w:rPr>
              <w:t>합니다</w:t>
            </w:r>
            <w:r w:rsidR="00DD3B55"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single" w:sz="12" w:space="0" w:color="67787B" w:themeColor="accent5"/>
              <w:bottom w:val="nil"/>
            </w:tcBorders>
          </w:tcPr>
          <w:p w14:paraId="54989717" w14:textId="77777777" w:rsidR="00E17575" w:rsidRDefault="00E17575" w:rsidP="00DA466D"/>
          <w:p w14:paraId="18AB2E2A" w14:textId="35DE4F61" w:rsidR="00E17575" w:rsidRDefault="0076598A" w:rsidP="00DA466D">
            <w:r>
              <w:rPr>
                <w:rFonts w:hint="eastAsia"/>
              </w:rPr>
              <w:t>#</w:t>
            </w:r>
            <w:r>
              <w:t>include&lt;Servo.h&gt;</w:t>
            </w:r>
          </w:p>
          <w:p w14:paraId="2C980BE3" w14:textId="6C80841E" w:rsidR="0076598A" w:rsidRDefault="0076598A" w:rsidP="00DA466D">
            <w:r>
              <w:rPr>
                <w:rFonts w:hint="eastAsia"/>
              </w:rPr>
              <w:t>S</w:t>
            </w:r>
            <w:r>
              <w:t>ervo servo</w:t>
            </w:r>
          </w:p>
          <w:p w14:paraId="04CC6A1F" w14:textId="690E6572" w:rsidR="001825F2" w:rsidRDefault="001825F2" w:rsidP="00DA466D"/>
          <w:p w14:paraId="3D660410" w14:textId="0DB6B77A" w:rsidR="005B1E64" w:rsidRDefault="005B1E64" w:rsidP="00DA466D"/>
          <w:p w14:paraId="35A978BF" w14:textId="77777777" w:rsidR="005B1E64" w:rsidRDefault="005B1E64" w:rsidP="00DA466D"/>
          <w:p w14:paraId="56C6C372" w14:textId="77777777" w:rsidR="00E17575" w:rsidRDefault="00E17575" w:rsidP="00DA466D"/>
          <w:p w14:paraId="472552DE" w14:textId="77777777" w:rsidR="00E17575" w:rsidRDefault="00E17575" w:rsidP="00DA466D"/>
          <w:p w14:paraId="3751991A" w14:textId="59DA9F8A" w:rsidR="00DA466D" w:rsidRPr="00DA466D" w:rsidRDefault="008B001D" w:rsidP="00DA466D">
            <w:r>
              <w:t>Int servoPin</w:t>
            </w:r>
            <w:r w:rsidR="00DA466D" w:rsidRPr="00DA466D">
              <w:t xml:space="preserve"> = </w:t>
            </w:r>
            <w:r>
              <w:t>5</w:t>
            </w:r>
            <w:r w:rsidR="00DA466D" w:rsidRPr="00DA466D">
              <w:t>;</w:t>
            </w:r>
          </w:p>
          <w:p w14:paraId="506B3CC2" w14:textId="77777777" w:rsidR="00DA466D" w:rsidRPr="00DA466D" w:rsidRDefault="00DA466D" w:rsidP="00DA466D"/>
          <w:p w14:paraId="3D06AECD" w14:textId="77777777" w:rsidR="00DA466D" w:rsidRPr="00DA466D" w:rsidRDefault="00DA466D" w:rsidP="00DA466D">
            <w:r w:rsidRPr="00DA466D">
              <w:lastRenderedPageBreak/>
              <w:t>V</w:t>
            </w:r>
            <w:r w:rsidRPr="00DA466D">
              <w:rPr>
                <w:rFonts w:hint="eastAsia"/>
              </w:rPr>
              <w:t xml:space="preserve">oid </w:t>
            </w:r>
            <w:proofErr w:type="gramStart"/>
            <w:r w:rsidRPr="00DA466D">
              <w:t>setup(</w:t>
            </w:r>
            <w:proofErr w:type="gramEnd"/>
            <w:r w:rsidRPr="00DA466D">
              <w:t>){</w:t>
            </w:r>
          </w:p>
          <w:p w14:paraId="446CBD86" w14:textId="6131D85C" w:rsidR="00DA466D" w:rsidRPr="00DA466D" w:rsidRDefault="00DA466D" w:rsidP="00DA466D">
            <w:pPr>
              <w:ind w:firstLineChars="100" w:firstLine="200"/>
            </w:pPr>
            <w:r w:rsidRPr="00DA466D">
              <w:rPr>
                <w:rFonts w:hint="eastAsia"/>
              </w:rPr>
              <w:t xml:space="preserve">  </w:t>
            </w:r>
            <w:r w:rsidR="008B001D">
              <w:t>Servo.attach(servoPin)</w:t>
            </w:r>
          </w:p>
          <w:p w14:paraId="1AAF895C" w14:textId="77777777" w:rsidR="00DA466D" w:rsidRPr="00DA466D" w:rsidRDefault="00DA466D" w:rsidP="00DA466D">
            <w:r w:rsidRPr="00DA466D">
              <w:t>}</w:t>
            </w:r>
          </w:p>
        </w:tc>
      </w:tr>
      <w:tr w:rsidR="00DA466D" w:rsidRPr="00DA466D" w14:paraId="531781D1" w14:textId="77777777" w:rsidTr="00BA039A">
        <w:tc>
          <w:tcPr>
            <w:tcW w:w="1418" w:type="dxa"/>
            <w:tcBorders>
              <w:top w:val="nil"/>
              <w:bottom w:val="nil"/>
            </w:tcBorders>
          </w:tcPr>
          <w:p w14:paraId="27CE87F7" w14:textId="77777777" w:rsidR="00DA466D" w:rsidRPr="00DA466D" w:rsidRDefault="00DA466D" w:rsidP="00DA466D">
            <w:r w:rsidRPr="00DA466D">
              <w:rPr>
                <w:rFonts w:hint="eastAsia"/>
              </w:rPr>
              <w:lastRenderedPageBreak/>
              <w:t>루프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942E2E0" w14:textId="77777777" w:rsidR="00DA466D" w:rsidRPr="00DA466D" w:rsidRDefault="00DA466D" w:rsidP="00DA466D">
            <w:r w:rsidRPr="00DA466D">
              <w:rPr>
                <w:rFonts w:hint="eastAsia"/>
              </w:rPr>
              <w:t>프로그램의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동작을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루프문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안에</w:t>
            </w:r>
            <w:r w:rsidRPr="00DA466D">
              <w:rPr>
                <w:rFonts w:hint="eastAsia"/>
              </w:rPr>
              <w:t xml:space="preserve"> </w:t>
            </w:r>
            <w:r w:rsidRPr="00DA466D">
              <w:rPr>
                <w:rFonts w:hint="eastAsia"/>
              </w:rPr>
              <w:t>기술합니다</w:t>
            </w:r>
            <w:r w:rsidRPr="00DA466D"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14:paraId="6AD2A6EB" w14:textId="77777777" w:rsidR="00DA466D" w:rsidRDefault="00DA466D" w:rsidP="00DA466D">
            <w:r w:rsidRPr="00DA466D">
              <w:t xml:space="preserve">void </w:t>
            </w:r>
            <w:proofErr w:type="gramStart"/>
            <w:r w:rsidRPr="00DA466D">
              <w:t>loop(</w:t>
            </w:r>
            <w:proofErr w:type="gramEnd"/>
            <w:r w:rsidRPr="00DA466D">
              <w:t>){</w:t>
            </w:r>
          </w:p>
          <w:p w14:paraId="5606848A" w14:textId="1F738A1E" w:rsidR="00A26B46" w:rsidRPr="00DA466D" w:rsidRDefault="00A26B46" w:rsidP="00DA466D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Level = 0; Level&lt;180;Level++){</w:t>
            </w:r>
          </w:p>
        </w:tc>
      </w:tr>
      <w:tr w:rsidR="00DA466D" w:rsidRPr="00DA466D" w14:paraId="148AF93B" w14:textId="77777777" w:rsidTr="00BA039A">
        <w:tc>
          <w:tcPr>
            <w:tcW w:w="1418" w:type="dxa"/>
            <w:tcBorders>
              <w:top w:val="nil"/>
              <w:bottom w:val="nil"/>
            </w:tcBorders>
          </w:tcPr>
          <w:p w14:paraId="47DC070B" w14:textId="77777777" w:rsidR="00DA466D" w:rsidRPr="00DA466D" w:rsidRDefault="00DA466D" w:rsidP="00DA466D"/>
        </w:tc>
        <w:tc>
          <w:tcPr>
            <w:tcW w:w="4111" w:type="dxa"/>
            <w:tcBorders>
              <w:top w:val="nil"/>
              <w:bottom w:val="nil"/>
            </w:tcBorders>
          </w:tcPr>
          <w:p w14:paraId="5F06FBD9" w14:textId="605F35A2" w:rsidR="00DA466D" w:rsidRPr="00DA466D" w:rsidRDefault="00DA466D" w:rsidP="00DA466D"/>
        </w:tc>
        <w:tc>
          <w:tcPr>
            <w:tcW w:w="4551" w:type="dxa"/>
            <w:tcBorders>
              <w:top w:val="nil"/>
              <w:bottom w:val="nil"/>
            </w:tcBorders>
          </w:tcPr>
          <w:p w14:paraId="760383E9" w14:textId="77777777" w:rsidR="00DA466D" w:rsidRDefault="003E5DA8" w:rsidP="00A26B46">
            <w:pPr>
              <w:ind w:firstLineChars="200" w:firstLine="400"/>
            </w:pPr>
            <w:r>
              <w:t>Servo.write(Level);</w:t>
            </w:r>
          </w:p>
          <w:p w14:paraId="420352C4" w14:textId="7A1090E2" w:rsidR="003E5DA8" w:rsidRPr="00DA466D" w:rsidRDefault="003E5DA8" w:rsidP="00A26B46">
            <w:pPr>
              <w:ind w:firstLineChars="200" w:firstLine="400"/>
            </w:pPr>
            <w:proofErr w:type="gramStart"/>
            <w:r>
              <w:t>Delay(</w:t>
            </w:r>
            <w:proofErr w:type="gramEnd"/>
            <w:r>
              <w:t>10);</w:t>
            </w:r>
          </w:p>
        </w:tc>
      </w:tr>
      <w:tr w:rsidR="00DA466D" w:rsidRPr="00DA466D" w14:paraId="486F9D72" w14:textId="77777777" w:rsidTr="00BA039A">
        <w:tc>
          <w:tcPr>
            <w:tcW w:w="1418" w:type="dxa"/>
            <w:tcBorders>
              <w:top w:val="nil"/>
              <w:bottom w:val="nil"/>
            </w:tcBorders>
          </w:tcPr>
          <w:p w14:paraId="3C42F70F" w14:textId="04EF1B71" w:rsidR="00DA466D" w:rsidRDefault="00DA466D" w:rsidP="00DA466D"/>
          <w:p w14:paraId="34089149" w14:textId="77777777" w:rsidR="00DB1C17" w:rsidRDefault="00DB1C17" w:rsidP="00DA466D"/>
          <w:p w14:paraId="54A1F733" w14:textId="77777777" w:rsidR="00DB1C17" w:rsidRDefault="00DB1C17" w:rsidP="00DA466D"/>
          <w:p w14:paraId="3287FF9C" w14:textId="47BA642D" w:rsidR="00DB1C17" w:rsidRPr="00DA466D" w:rsidRDefault="00DB1C17" w:rsidP="00DA466D"/>
        </w:tc>
        <w:tc>
          <w:tcPr>
            <w:tcW w:w="4111" w:type="dxa"/>
            <w:tcBorders>
              <w:top w:val="nil"/>
              <w:bottom w:val="nil"/>
            </w:tcBorders>
          </w:tcPr>
          <w:p w14:paraId="50A57EC6" w14:textId="24393F47" w:rsidR="00DA466D" w:rsidRDefault="00DA466D" w:rsidP="00DA466D"/>
          <w:p w14:paraId="4DA95B35" w14:textId="77777777" w:rsidR="00DD3B55" w:rsidRDefault="00DD3B55" w:rsidP="00DA466D"/>
          <w:p w14:paraId="7200F8B2" w14:textId="77777777" w:rsidR="00DD3B55" w:rsidRDefault="00DD3B55" w:rsidP="00DA466D"/>
          <w:p w14:paraId="1A3475DA" w14:textId="77777777" w:rsidR="00DD3B55" w:rsidRDefault="00DD3B55" w:rsidP="00DA466D"/>
          <w:p w14:paraId="50AAA9B2" w14:textId="77777777" w:rsidR="00DD3B55" w:rsidRDefault="00DD3B55" w:rsidP="00DA466D"/>
          <w:p w14:paraId="44EF4555" w14:textId="77777777" w:rsidR="00DD3B55" w:rsidRDefault="00DD3B55" w:rsidP="00DA466D"/>
          <w:p w14:paraId="2665DFD6" w14:textId="3E3CFE29" w:rsidR="00DD3B55" w:rsidRPr="00DA466D" w:rsidRDefault="00DD3B55" w:rsidP="00DA466D"/>
        </w:tc>
        <w:tc>
          <w:tcPr>
            <w:tcW w:w="4551" w:type="dxa"/>
            <w:tcBorders>
              <w:top w:val="nil"/>
              <w:bottom w:val="nil"/>
            </w:tcBorders>
          </w:tcPr>
          <w:p w14:paraId="1EEBC9B5" w14:textId="77777777" w:rsidR="00A26B46" w:rsidRDefault="00A26B46" w:rsidP="004E21BF">
            <w:r>
              <w:rPr>
                <w:rFonts w:hint="eastAsia"/>
              </w:rPr>
              <w:t>}</w:t>
            </w:r>
          </w:p>
          <w:p w14:paraId="767C7002" w14:textId="77777777" w:rsidR="00A26B46" w:rsidRDefault="00A26B46" w:rsidP="004E21B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Level=180;Level&gt;0;Level—)</w:t>
            </w:r>
          </w:p>
          <w:p w14:paraId="505246D8" w14:textId="77777777" w:rsidR="00A26B46" w:rsidRDefault="00A26B46" w:rsidP="004E21BF">
            <w:r>
              <w:rPr>
                <w:rFonts w:hint="eastAsia"/>
              </w:rPr>
              <w:t>{</w:t>
            </w:r>
          </w:p>
          <w:p w14:paraId="460FB40D" w14:textId="77777777" w:rsidR="00A26B46" w:rsidRDefault="00A26B46" w:rsidP="004E21BF">
            <w:r>
              <w:rPr>
                <w:rFonts w:hint="eastAsia"/>
              </w:rPr>
              <w:t xml:space="preserve"> </w:t>
            </w:r>
            <w:r>
              <w:t xml:space="preserve">         Servo.write(Level);</w:t>
            </w:r>
          </w:p>
          <w:p w14:paraId="01E79F9D" w14:textId="77777777" w:rsidR="00A26B46" w:rsidRDefault="00A26B46" w:rsidP="004E21BF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gramStart"/>
            <w:r>
              <w:t>Delay(</w:t>
            </w:r>
            <w:proofErr w:type="gramEnd"/>
            <w:r>
              <w:t>10);</w:t>
            </w:r>
          </w:p>
          <w:p w14:paraId="1C52D54F" w14:textId="77777777" w:rsidR="00DD3B55" w:rsidRDefault="00DD3B55" w:rsidP="004E21BF">
            <w:r>
              <w:rPr>
                <w:rFonts w:hint="eastAsia"/>
              </w:rPr>
              <w:t>}</w:t>
            </w:r>
          </w:p>
          <w:p w14:paraId="5E9D0257" w14:textId="30CDF837" w:rsidR="00DD3B55" w:rsidRPr="00DA466D" w:rsidRDefault="00DD3B55" w:rsidP="004E21BF">
            <w:r>
              <w:rPr>
                <w:rFonts w:hint="eastAsia"/>
              </w:rPr>
              <w:t>}</w:t>
            </w:r>
          </w:p>
        </w:tc>
      </w:tr>
      <w:tr w:rsidR="00DA466D" w:rsidRPr="00DA466D" w14:paraId="7C1D3C06" w14:textId="77777777" w:rsidTr="00FC57D3">
        <w:trPr>
          <w:trHeight w:val="64"/>
        </w:trPr>
        <w:tc>
          <w:tcPr>
            <w:tcW w:w="1418" w:type="dxa"/>
            <w:tcBorders>
              <w:top w:val="nil"/>
              <w:bottom w:val="nil"/>
            </w:tcBorders>
          </w:tcPr>
          <w:p w14:paraId="7CF7F015" w14:textId="5C8C8216" w:rsidR="00DA466D" w:rsidRPr="00DA466D" w:rsidRDefault="00601926" w:rsidP="00DA466D">
            <w:r>
              <w:t>Servo.write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4EC25562" w14:textId="2D6484B5" w:rsidR="00DA466D" w:rsidRPr="00DA466D" w:rsidRDefault="004A7185" w:rsidP="00DA466D">
            <w:r>
              <w:t>Servo</w:t>
            </w:r>
            <w:r>
              <w:rPr>
                <w:rFonts w:hint="eastAsia"/>
              </w:rPr>
              <w:t>객체의</w:t>
            </w:r>
            <w:r>
              <w:rPr>
                <w:rFonts w:hint="eastAsia"/>
              </w:rPr>
              <w:t xml:space="preserve"> </w:t>
            </w:r>
            <w:r>
              <w:t>write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 w:rsidR="00DB1C17">
              <w:rPr>
                <w:rFonts w:hint="eastAsia"/>
              </w:rPr>
              <w:t>위치를</w:t>
            </w:r>
            <w:r w:rsidR="00DB1C17">
              <w:rPr>
                <w:rFonts w:hint="eastAsia"/>
              </w:rPr>
              <w:t xml:space="preserve"> </w:t>
            </w:r>
            <w:r w:rsidR="00DB1C17">
              <w:rPr>
                <w:rFonts w:hint="eastAsia"/>
              </w:rPr>
              <w:t>지정한다</w:t>
            </w:r>
            <w:r w:rsidR="00DB1C17"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14:paraId="10525EE8" w14:textId="3BAF3BA2" w:rsidR="00DA466D" w:rsidRDefault="00DB1C17" w:rsidP="00DA466D">
            <w:r>
              <w:t>Servo.write(</w:t>
            </w:r>
            <w:r>
              <w:rPr>
                <w:rFonts w:hint="eastAsia"/>
              </w:rPr>
              <w:t>l</w:t>
            </w:r>
            <w:r>
              <w:t>evel</w:t>
            </w:r>
            <w:r>
              <w:rPr>
                <w:rFonts w:hint="eastAsia"/>
              </w:rPr>
              <w:t>)</w:t>
            </w:r>
          </w:p>
          <w:p w14:paraId="3A92A58F" w14:textId="7991652E" w:rsidR="00A26B46" w:rsidRPr="00DA466D" w:rsidRDefault="00A26B46" w:rsidP="00DA466D"/>
          <w:p w14:paraId="430F96A4" w14:textId="34AB81D4" w:rsidR="00DD3B55" w:rsidRPr="00DA466D" w:rsidRDefault="00DD3B55" w:rsidP="00DD3B55"/>
          <w:p w14:paraId="3E4F1D20" w14:textId="30DEC776" w:rsidR="00DA466D" w:rsidRPr="00DA466D" w:rsidRDefault="00DA466D" w:rsidP="00DA466D"/>
        </w:tc>
      </w:tr>
    </w:tbl>
    <w:p w14:paraId="055D69A5" w14:textId="3846A1B1" w:rsidR="00F80F24" w:rsidRDefault="00F80F24" w:rsidP="006D0E37"/>
    <w:p w14:paraId="044B12B1" w14:textId="1352D42A" w:rsidR="00933401" w:rsidRDefault="00933401" w:rsidP="006D0E37"/>
    <w:p w14:paraId="5610977D" w14:textId="5DF27C84" w:rsidR="00027A6E" w:rsidRPr="00A30647" w:rsidRDefault="00027A6E" w:rsidP="006D0E37">
      <w:pPr>
        <w:rPr>
          <w:b/>
          <w:sz w:val="28"/>
          <w:szCs w:val="28"/>
        </w:rPr>
      </w:pPr>
      <w:r w:rsidRPr="00A30647">
        <w:rPr>
          <w:b/>
          <w:sz w:val="28"/>
          <w:szCs w:val="28"/>
        </w:rPr>
        <w:t>1.</w:t>
      </w:r>
      <w:r w:rsidR="007C17C5" w:rsidRPr="00A30647">
        <w:rPr>
          <w:rFonts w:hint="eastAsia"/>
          <w:b/>
          <w:sz w:val="28"/>
          <w:szCs w:val="28"/>
        </w:rPr>
        <w:t>서보모터의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rFonts w:hint="eastAsia"/>
          <w:b/>
          <w:sz w:val="28"/>
          <w:szCs w:val="28"/>
        </w:rPr>
        <w:t>날개가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b/>
          <w:sz w:val="28"/>
          <w:szCs w:val="28"/>
        </w:rPr>
        <w:t>0,45,90,135,180</w:t>
      </w:r>
      <w:r w:rsidR="007C17C5" w:rsidRPr="00A30647">
        <w:rPr>
          <w:rFonts w:hint="eastAsia"/>
          <w:b/>
          <w:sz w:val="28"/>
          <w:szCs w:val="28"/>
        </w:rPr>
        <w:t>도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rFonts w:hint="eastAsia"/>
          <w:b/>
          <w:sz w:val="28"/>
          <w:szCs w:val="28"/>
        </w:rPr>
        <w:t>방향지시를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rFonts w:hint="eastAsia"/>
          <w:b/>
          <w:sz w:val="28"/>
          <w:szCs w:val="28"/>
        </w:rPr>
        <w:t>반복하는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rFonts w:hint="eastAsia"/>
          <w:b/>
          <w:sz w:val="28"/>
          <w:szCs w:val="28"/>
        </w:rPr>
        <w:t>프로그램</w:t>
      </w:r>
      <w:r w:rsidR="007C17C5" w:rsidRPr="00A30647">
        <w:rPr>
          <w:rFonts w:hint="eastAsia"/>
          <w:b/>
          <w:sz w:val="28"/>
          <w:szCs w:val="28"/>
        </w:rPr>
        <w:t xml:space="preserve"> </w:t>
      </w:r>
      <w:r w:rsidR="007C17C5" w:rsidRPr="00A30647">
        <w:rPr>
          <w:rFonts w:hint="eastAsia"/>
          <w:b/>
          <w:sz w:val="28"/>
          <w:szCs w:val="28"/>
        </w:rPr>
        <w:t>만들기</w:t>
      </w:r>
    </w:p>
    <w:p w14:paraId="7CB3B16A" w14:textId="77777777" w:rsidR="004147C4" w:rsidRDefault="004147C4" w:rsidP="00BA039A">
      <w:pPr>
        <w:rPr>
          <w:b/>
          <w:sz w:val="22"/>
          <w:szCs w:val="22"/>
        </w:rPr>
      </w:pPr>
    </w:p>
    <w:p w14:paraId="4E1CC34C" w14:textId="2891B9B4" w:rsidR="00441DEF" w:rsidRPr="004147C4" w:rsidRDefault="004147C4" w:rsidP="00474986">
      <w:pPr>
        <w:jc w:val="center"/>
        <w:rPr>
          <w:b/>
          <w:sz w:val="22"/>
          <w:szCs w:val="22"/>
        </w:rPr>
      </w:pPr>
      <w:r w:rsidRPr="00A30647">
        <w:rPr>
          <w:rFonts w:hint="eastAsia"/>
          <w:b/>
          <w:sz w:val="22"/>
          <w:szCs w:val="22"/>
        </w:rPr>
        <w:t>소스</w:t>
      </w:r>
      <w:r w:rsidRPr="00A30647">
        <w:rPr>
          <w:rFonts w:hint="eastAsia"/>
          <w:b/>
          <w:sz w:val="22"/>
          <w:szCs w:val="22"/>
        </w:rPr>
        <w:t xml:space="preserve"> </w:t>
      </w:r>
      <w:r w:rsidRPr="00A30647">
        <w:rPr>
          <w:rFonts w:hint="eastAsia"/>
          <w:b/>
          <w:sz w:val="22"/>
          <w:szCs w:val="22"/>
        </w:rPr>
        <w:t>코드</w:t>
      </w:r>
    </w:p>
    <w:p w14:paraId="4D69F0AC" w14:textId="7AEC540C" w:rsidR="00E46C3E" w:rsidRDefault="00F81FD6" w:rsidP="00474986">
      <w:r>
        <w:rPr>
          <w:rFonts w:hint="eastAsia"/>
        </w:rPr>
        <w:t>=</w:t>
      </w:r>
      <w:r>
        <w:t>=====================================================================</w:t>
      </w:r>
      <w:r w:rsidR="004147C4">
        <w:t>===================</w:t>
      </w:r>
    </w:p>
    <w:p w14:paraId="7442D50A" w14:textId="77777777" w:rsidR="00E46C3E" w:rsidRDefault="00E46C3E" w:rsidP="00474986">
      <w:r>
        <w:t>#include&lt;Servo.h&gt;</w:t>
      </w:r>
    </w:p>
    <w:p w14:paraId="42F3E9AD" w14:textId="77777777" w:rsidR="00E46C3E" w:rsidRDefault="00E46C3E" w:rsidP="00474986"/>
    <w:p w14:paraId="2258743B" w14:textId="77777777" w:rsidR="00E46C3E" w:rsidRDefault="00E46C3E" w:rsidP="00474986">
      <w:r>
        <w:t>int servoPin = 5;</w:t>
      </w:r>
    </w:p>
    <w:p w14:paraId="366FC1DE" w14:textId="77777777" w:rsidR="00E46C3E" w:rsidRDefault="00E46C3E" w:rsidP="00474986">
      <w:r>
        <w:t>Servo servo;</w:t>
      </w:r>
    </w:p>
    <w:p w14:paraId="7F77F199" w14:textId="1A663230" w:rsidR="00E46C3E" w:rsidRDefault="00E46C3E" w:rsidP="00474986">
      <w:r>
        <w:t>int Level =0;</w:t>
      </w:r>
    </w:p>
    <w:p w14:paraId="377C7205" w14:textId="77777777" w:rsidR="00E46C3E" w:rsidRDefault="00E46C3E" w:rsidP="00474986">
      <w:r>
        <w:t>int ledPin = 11;</w:t>
      </w:r>
    </w:p>
    <w:p w14:paraId="3C2EF1F9" w14:textId="77777777" w:rsidR="00E46C3E" w:rsidRDefault="00E46C3E" w:rsidP="00474986"/>
    <w:p w14:paraId="7005B439" w14:textId="77777777" w:rsidR="00E46C3E" w:rsidRDefault="00E46C3E" w:rsidP="0047498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DFD596" w14:textId="68DEF7F9" w:rsidR="00E46C3E" w:rsidRDefault="00E46C3E" w:rsidP="00474986">
      <w:proofErr w:type="gramStart"/>
      <w:r>
        <w:t>servo.attach</w:t>
      </w:r>
      <w:proofErr w:type="gramEnd"/>
      <w:r>
        <w:t>(servoPin);</w:t>
      </w:r>
    </w:p>
    <w:p w14:paraId="17119E1B" w14:textId="77777777" w:rsidR="00E46C3E" w:rsidRDefault="00E46C3E" w:rsidP="00474986"/>
    <w:p w14:paraId="19EB37A5" w14:textId="77777777" w:rsidR="00E46C3E" w:rsidRDefault="00E46C3E" w:rsidP="00474986">
      <w:r>
        <w:t>}</w:t>
      </w:r>
    </w:p>
    <w:p w14:paraId="6FC27381" w14:textId="77777777" w:rsidR="00E46C3E" w:rsidRDefault="00E46C3E" w:rsidP="00474986"/>
    <w:p w14:paraId="11D60F68" w14:textId="77777777" w:rsidR="00E46C3E" w:rsidRDefault="00E46C3E" w:rsidP="0047498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C19BFDA" w14:textId="4CDBEDFD" w:rsidR="00E46C3E" w:rsidRDefault="00E46C3E" w:rsidP="00474986">
      <w:proofErr w:type="gramStart"/>
      <w:r>
        <w:t>for(</w:t>
      </w:r>
      <w:proofErr w:type="gramEnd"/>
      <w:r>
        <w:t>Level =0;Level &lt;45;Level++)</w:t>
      </w:r>
    </w:p>
    <w:p w14:paraId="62E1FB70" w14:textId="2C45D748" w:rsidR="00E46C3E" w:rsidRDefault="00E46C3E" w:rsidP="00474986">
      <w:r>
        <w:t>{</w:t>
      </w:r>
    </w:p>
    <w:p w14:paraId="1277F173" w14:textId="0E60ACDE" w:rsidR="00E46C3E" w:rsidRDefault="00E46C3E" w:rsidP="00474986">
      <w:proofErr w:type="gramStart"/>
      <w:r>
        <w:t>servo.write</w:t>
      </w:r>
      <w:proofErr w:type="gramEnd"/>
      <w:r>
        <w:t>(Level);</w:t>
      </w:r>
    </w:p>
    <w:p w14:paraId="1E7682A0" w14:textId="2DD46D9B" w:rsidR="00E46C3E" w:rsidRDefault="00E46C3E" w:rsidP="00474986">
      <w:proofErr w:type="gramStart"/>
      <w:r>
        <w:t>delay(</w:t>
      </w:r>
      <w:proofErr w:type="gramEnd"/>
      <w:r>
        <w:t>10);</w:t>
      </w:r>
    </w:p>
    <w:p w14:paraId="0D7A121C" w14:textId="497DAC8C" w:rsidR="00E46C3E" w:rsidRDefault="00E46C3E" w:rsidP="00474986">
      <w:r>
        <w:t>}</w:t>
      </w:r>
    </w:p>
    <w:p w14:paraId="1F156922" w14:textId="75515D82" w:rsidR="00E46C3E" w:rsidRDefault="00E46C3E" w:rsidP="00474986">
      <w:proofErr w:type="gramStart"/>
      <w:r>
        <w:t>for(</w:t>
      </w:r>
      <w:proofErr w:type="gramEnd"/>
      <w:r>
        <w:t>Level =45;Level &lt;90;Level++)</w:t>
      </w:r>
    </w:p>
    <w:p w14:paraId="136EF03B" w14:textId="4D7D3E95" w:rsidR="00E46C3E" w:rsidRDefault="00E46C3E" w:rsidP="00474986">
      <w:r>
        <w:t>{</w:t>
      </w:r>
    </w:p>
    <w:p w14:paraId="2202C7B9" w14:textId="58D6CBCB" w:rsidR="00E46C3E" w:rsidRDefault="00E46C3E" w:rsidP="00474986">
      <w:proofErr w:type="gramStart"/>
      <w:r>
        <w:t>servo.write</w:t>
      </w:r>
      <w:proofErr w:type="gramEnd"/>
      <w:r>
        <w:t>(Level);</w:t>
      </w:r>
    </w:p>
    <w:p w14:paraId="5FB4D833" w14:textId="435519A4" w:rsidR="00E46C3E" w:rsidRDefault="00E46C3E" w:rsidP="00474986">
      <w:proofErr w:type="gramStart"/>
      <w:r>
        <w:lastRenderedPageBreak/>
        <w:t>delay(</w:t>
      </w:r>
      <w:proofErr w:type="gramEnd"/>
      <w:r>
        <w:t>10);</w:t>
      </w:r>
    </w:p>
    <w:p w14:paraId="37D70E1F" w14:textId="32C57BD3" w:rsidR="00E46C3E" w:rsidRDefault="00E46C3E" w:rsidP="00474986">
      <w:r>
        <w:t>}</w:t>
      </w:r>
    </w:p>
    <w:p w14:paraId="50457CD3" w14:textId="5D2C1FEC" w:rsidR="00E46C3E" w:rsidRDefault="00E46C3E" w:rsidP="00474986"/>
    <w:p w14:paraId="14D28206" w14:textId="00D18B83" w:rsidR="00E46C3E" w:rsidRDefault="00E46C3E" w:rsidP="00474986">
      <w:proofErr w:type="gramStart"/>
      <w:r>
        <w:t>delay(</w:t>
      </w:r>
      <w:proofErr w:type="gramEnd"/>
      <w:r>
        <w:t>1000);</w:t>
      </w:r>
    </w:p>
    <w:p w14:paraId="6AD2CBB6" w14:textId="01E1CDDA" w:rsidR="00E46C3E" w:rsidRDefault="00E46C3E" w:rsidP="00474986">
      <w:proofErr w:type="gramStart"/>
      <w:r>
        <w:t>for(</w:t>
      </w:r>
      <w:proofErr w:type="gramEnd"/>
      <w:r>
        <w:t>Level = 90;Level &lt;135;Level++)</w:t>
      </w:r>
    </w:p>
    <w:p w14:paraId="33DDF36A" w14:textId="4EA2CC95" w:rsidR="00E46C3E" w:rsidRDefault="00E46C3E" w:rsidP="00474986">
      <w:r>
        <w:t>{</w:t>
      </w:r>
    </w:p>
    <w:p w14:paraId="64CFEB5E" w14:textId="568F51CB" w:rsidR="00E46C3E" w:rsidRDefault="00E46C3E" w:rsidP="00474986">
      <w:proofErr w:type="gramStart"/>
      <w:r>
        <w:t>servo.write</w:t>
      </w:r>
      <w:proofErr w:type="gramEnd"/>
      <w:r>
        <w:t>(Level);</w:t>
      </w:r>
    </w:p>
    <w:p w14:paraId="17856864" w14:textId="5341CC49" w:rsidR="00E46C3E" w:rsidRDefault="00E46C3E" w:rsidP="00474986">
      <w:proofErr w:type="gramStart"/>
      <w:r>
        <w:t>delay(</w:t>
      </w:r>
      <w:proofErr w:type="gramEnd"/>
      <w:r>
        <w:t>10);</w:t>
      </w:r>
    </w:p>
    <w:p w14:paraId="740285BD" w14:textId="1E46E9CF" w:rsidR="00E46C3E" w:rsidRDefault="00E46C3E" w:rsidP="00474986">
      <w:r>
        <w:t>}</w:t>
      </w:r>
    </w:p>
    <w:p w14:paraId="1FD19375" w14:textId="21846326" w:rsidR="00E46C3E" w:rsidRDefault="00E46C3E" w:rsidP="00474986">
      <w:proofErr w:type="gramStart"/>
      <w:r>
        <w:t>delay(</w:t>
      </w:r>
      <w:proofErr w:type="gramEnd"/>
      <w:r>
        <w:t>1000);</w:t>
      </w:r>
    </w:p>
    <w:p w14:paraId="4612A348" w14:textId="77777777" w:rsidR="00E46C3E" w:rsidRDefault="00E46C3E" w:rsidP="00474986"/>
    <w:p w14:paraId="540EC856" w14:textId="6EDC5E14" w:rsidR="00E46C3E" w:rsidRDefault="00E46C3E" w:rsidP="00474986">
      <w:proofErr w:type="gramStart"/>
      <w:r>
        <w:t>for(</w:t>
      </w:r>
      <w:proofErr w:type="gramEnd"/>
      <w:r>
        <w:t>Level =135;Level &lt;180;Level++)</w:t>
      </w:r>
    </w:p>
    <w:p w14:paraId="56287A82" w14:textId="171204BA" w:rsidR="00E46C3E" w:rsidRDefault="00E46C3E" w:rsidP="00474986">
      <w:r>
        <w:t>{</w:t>
      </w:r>
    </w:p>
    <w:p w14:paraId="69F0C350" w14:textId="294C16EF" w:rsidR="00E46C3E" w:rsidRDefault="00E46C3E" w:rsidP="00474986">
      <w:proofErr w:type="gramStart"/>
      <w:r>
        <w:t>servo.write</w:t>
      </w:r>
      <w:proofErr w:type="gramEnd"/>
      <w:r>
        <w:t>(Level);</w:t>
      </w:r>
    </w:p>
    <w:p w14:paraId="5481B817" w14:textId="67188D9D" w:rsidR="00E46C3E" w:rsidRDefault="00E46C3E" w:rsidP="00474986">
      <w:proofErr w:type="gramStart"/>
      <w:r>
        <w:t>delay(</w:t>
      </w:r>
      <w:proofErr w:type="gramEnd"/>
      <w:r>
        <w:t>10);</w:t>
      </w:r>
    </w:p>
    <w:p w14:paraId="0F803701" w14:textId="33FDA21E" w:rsidR="00E46C3E" w:rsidRDefault="00E46C3E" w:rsidP="00474986">
      <w:r>
        <w:t>}</w:t>
      </w:r>
    </w:p>
    <w:p w14:paraId="44CAE360" w14:textId="244129D3" w:rsidR="00E46C3E" w:rsidRDefault="00E46C3E" w:rsidP="00474986">
      <w:proofErr w:type="gramStart"/>
      <w:r>
        <w:t>delay(</w:t>
      </w:r>
      <w:proofErr w:type="gramEnd"/>
      <w:r>
        <w:t>1000);</w:t>
      </w:r>
    </w:p>
    <w:p w14:paraId="3681B4B0" w14:textId="77777777" w:rsidR="00E46C3E" w:rsidRDefault="00E46C3E" w:rsidP="00474986"/>
    <w:p w14:paraId="28FDA379" w14:textId="72EE3DB8" w:rsidR="00E46C3E" w:rsidRDefault="00E46C3E" w:rsidP="00474986">
      <w:proofErr w:type="gramStart"/>
      <w:r>
        <w:t>for(</w:t>
      </w:r>
      <w:proofErr w:type="gramEnd"/>
      <w:r>
        <w:t>Level = 180;Level &gt;0;Level--)</w:t>
      </w:r>
    </w:p>
    <w:p w14:paraId="25752323" w14:textId="38C2B348" w:rsidR="00E46C3E" w:rsidRDefault="00E46C3E" w:rsidP="00474986">
      <w:r>
        <w:t>{</w:t>
      </w:r>
    </w:p>
    <w:p w14:paraId="19D1C8D0" w14:textId="20649950" w:rsidR="00E46C3E" w:rsidRDefault="00E46C3E" w:rsidP="00474986">
      <w:proofErr w:type="gramStart"/>
      <w:r>
        <w:t>servo.write</w:t>
      </w:r>
      <w:proofErr w:type="gramEnd"/>
      <w:r>
        <w:t>(Level);</w:t>
      </w:r>
    </w:p>
    <w:p w14:paraId="201197E6" w14:textId="4E5A68D4" w:rsidR="00E46C3E" w:rsidRDefault="00E46C3E" w:rsidP="00474986">
      <w:proofErr w:type="gramStart"/>
      <w:r>
        <w:t>delay(</w:t>
      </w:r>
      <w:proofErr w:type="gramEnd"/>
      <w:r>
        <w:t>10);</w:t>
      </w:r>
    </w:p>
    <w:p w14:paraId="5DFD1F34" w14:textId="7D7473E4" w:rsidR="00E46C3E" w:rsidRDefault="00E46C3E" w:rsidP="00474986">
      <w:r>
        <w:t>}</w:t>
      </w:r>
    </w:p>
    <w:p w14:paraId="616E1F36" w14:textId="3E69F6CD" w:rsidR="00E46C3E" w:rsidRDefault="00E46C3E" w:rsidP="00474986">
      <w:proofErr w:type="gramStart"/>
      <w:r>
        <w:t>delay(</w:t>
      </w:r>
      <w:proofErr w:type="gramEnd"/>
      <w:r>
        <w:t>1000);</w:t>
      </w:r>
    </w:p>
    <w:p w14:paraId="248FBFA1" w14:textId="1DB37212" w:rsidR="000B23E5" w:rsidRPr="000B23E5" w:rsidRDefault="00E46C3E" w:rsidP="000B23E5">
      <w:r>
        <w:t>}</w:t>
      </w:r>
    </w:p>
    <w:p w14:paraId="39B74234" w14:textId="77777777" w:rsidR="000B23E5" w:rsidRDefault="000B23E5" w:rsidP="00BA039A">
      <w:r>
        <w:rPr>
          <w:rFonts w:hint="eastAsia"/>
        </w:rPr>
        <w:t>=</w:t>
      </w:r>
      <w:r>
        <w:t>========================================================================================</w:t>
      </w:r>
    </w:p>
    <w:p w14:paraId="4EBC3024" w14:textId="77777777" w:rsidR="000B23E5" w:rsidRDefault="000B23E5" w:rsidP="00474986"/>
    <w:p w14:paraId="30129708" w14:textId="5438D35D" w:rsidR="00A30647" w:rsidRDefault="00A30647" w:rsidP="00474986"/>
    <w:p w14:paraId="23117F3D" w14:textId="34D20A7D" w:rsidR="00A30647" w:rsidRPr="00A30647" w:rsidRDefault="00A30647" w:rsidP="0047498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B169AD">
        <w:rPr>
          <w:b/>
          <w:sz w:val="28"/>
          <w:szCs w:val="28"/>
        </w:rPr>
        <w:t>LED</w:t>
      </w:r>
      <w:r w:rsidR="00B169AD">
        <w:rPr>
          <w:rFonts w:hint="eastAsia"/>
          <w:b/>
          <w:sz w:val="28"/>
          <w:szCs w:val="28"/>
        </w:rPr>
        <w:t>를</w:t>
      </w:r>
      <w:r w:rsidR="00B169AD">
        <w:rPr>
          <w:rFonts w:hint="eastAsia"/>
          <w:b/>
          <w:sz w:val="28"/>
          <w:szCs w:val="28"/>
        </w:rPr>
        <w:t xml:space="preserve"> </w:t>
      </w:r>
      <w:r w:rsidR="00B169AD">
        <w:rPr>
          <w:rFonts w:hint="eastAsia"/>
          <w:b/>
          <w:sz w:val="28"/>
          <w:szCs w:val="28"/>
        </w:rPr>
        <w:t>부착하여</w:t>
      </w:r>
      <w:r w:rsidR="00B169AD">
        <w:rPr>
          <w:rFonts w:hint="eastAsia"/>
          <w:b/>
          <w:sz w:val="28"/>
          <w:szCs w:val="28"/>
        </w:rPr>
        <w:t xml:space="preserve"> </w:t>
      </w:r>
      <w:r w:rsidR="00B169AD">
        <w:rPr>
          <w:rFonts w:hint="eastAsia"/>
          <w:b/>
          <w:sz w:val="28"/>
          <w:szCs w:val="28"/>
        </w:rPr>
        <w:t>각도를</w:t>
      </w:r>
      <w:r w:rsidR="00B169AD">
        <w:rPr>
          <w:rFonts w:hint="eastAsia"/>
          <w:b/>
          <w:sz w:val="28"/>
          <w:szCs w:val="28"/>
        </w:rPr>
        <w:t xml:space="preserve"> </w:t>
      </w:r>
      <w:r w:rsidR="00B169AD">
        <w:rPr>
          <w:rFonts w:hint="eastAsia"/>
          <w:b/>
          <w:sz w:val="28"/>
          <w:szCs w:val="28"/>
        </w:rPr>
        <w:t>표현하는</w:t>
      </w:r>
      <w:r w:rsidR="00B169AD">
        <w:rPr>
          <w:rFonts w:hint="eastAsia"/>
          <w:b/>
          <w:sz w:val="28"/>
          <w:szCs w:val="28"/>
        </w:rPr>
        <w:t xml:space="preserve"> </w:t>
      </w:r>
      <w:r w:rsidR="00B169AD">
        <w:rPr>
          <w:rFonts w:hint="eastAsia"/>
          <w:b/>
          <w:sz w:val="28"/>
          <w:szCs w:val="28"/>
        </w:rPr>
        <w:t>프로그램을</w:t>
      </w:r>
      <w:r w:rsidR="00B169AD">
        <w:rPr>
          <w:rFonts w:hint="eastAsia"/>
          <w:b/>
          <w:sz w:val="28"/>
          <w:szCs w:val="28"/>
        </w:rPr>
        <w:t xml:space="preserve"> </w:t>
      </w:r>
      <w:r w:rsidR="00B169AD">
        <w:rPr>
          <w:rFonts w:hint="eastAsia"/>
          <w:b/>
          <w:sz w:val="28"/>
          <w:szCs w:val="28"/>
        </w:rPr>
        <w:t>작성</w:t>
      </w:r>
    </w:p>
    <w:p w14:paraId="65AEC32D" w14:textId="372E3682" w:rsidR="00A30647" w:rsidRDefault="00A30647" w:rsidP="00474986"/>
    <w:p w14:paraId="673CD2A2" w14:textId="77777777" w:rsidR="00474986" w:rsidRPr="004147C4" w:rsidRDefault="00474986" w:rsidP="00BA039A">
      <w:pPr>
        <w:jc w:val="center"/>
        <w:rPr>
          <w:b/>
          <w:sz w:val="22"/>
          <w:szCs w:val="22"/>
        </w:rPr>
      </w:pPr>
      <w:r w:rsidRPr="00A30647">
        <w:rPr>
          <w:rFonts w:hint="eastAsia"/>
          <w:b/>
          <w:sz w:val="22"/>
          <w:szCs w:val="22"/>
        </w:rPr>
        <w:t>소스</w:t>
      </w:r>
      <w:r w:rsidRPr="00A30647">
        <w:rPr>
          <w:rFonts w:hint="eastAsia"/>
          <w:b/>
          <w:sz w:val="22"/>
          <w:szCs w:val="22"/>
        </w:rPr>
        <w:t xml:space="preserve"> </w:t>
      </w:r>
      <w:r w:rsidRPr="00A30647">
        <w:rPr>
          <w:rFonts w:hint="eastAsia"/>
          <w:b/>
          <w:sz w:val="22"/>
          <w:szCs w:val="22"/>
        </w:rPr>
        <w:t>코드</w:t>
      </w:r>
    </w:p>
    <w:p w14:paraId="23696D9D" w14:textId="77777777" w:rsidR="00474986" w:rsidRDefault="00474986" w:rsidP="00BA039A">
      <w:r>
        <w:rPr>
          <w:rFonts w:hint="eastAsia"/>
        </w:rPr>
        <w:t>=</w:t>
      </w:r>
      <w:r>
        <w:t>========================================================================================</w:t>
      </w:r>
    </w:p>
    <w:p w14:paraId="2926466C" w14:textId="3600C214" w:rsidR="007C17C5" w:rsidRDefault="007C17C5" w:rsidP="00474986"/>
    <w:p w14:paraId="7EA89687" w14:textId="77777777" w:rsidR="00AA533B" w:rsidRDefault="00AA533B" w:rsidP="00474986">
      <w:r>
        <w:t>#include&lt;Servo.h&gt;</w:t>
      </w:r>
    </w:p>
    <w:p w14:paraId="24A3AE16" w14:textId="77777777" w:rsidR="00AA533B" w:rsidRDefault="00AA533B" w:rsidP="00474986"/>
    <w:p w14:paraId="365A41E8" w14:textId="77777777" w:rsidR="00AA533B" w:rsidRDefault="00AA533B" w:rsidP="00474986">
      <w:r>
        <w:t>int servoPin = 5;</w:t>
      </w:r>
    </w:p>
    <w:p w14:paraId="3F9F38CC" w14:textId="77777777" w:rsidR="00AA533B" w:rsidRDefault="00AA533B" w:rsidP="00474986">
      <w:r>
        <w:t>Servo servo;</w:t>
      </w:r>
    </w:p>
    <w:p w14:paraId="5A52C9F1" w14:textId="77777777" w:rsidR="00AA533B" w:rsidRDefault="00AA533B" w:rsidP="00474986">
      <w:r>
        <w:t>int Level =0;</w:t>
      </w:r>
    </w:p>
    <w:p w14:paraId="351A089B" w14:textId="77777777" w:rsidR="00AA533B" w:rsidRDefault="00AA533B" w:rsidP="00474986">
      <w:r>
        <w:t>int ledPin = 6;</w:t>
      </w:r>
    </w:p>
    <w:p w14:paraId="42C8E4EC" w14:textId="77777777" w:rsidR="00AA533B" w:rsidRDefault="00AA533B" w:rsidP="00474986"/>
    <w:p w14:paraId="3002F792" w14:textId="77777777" w:rsidR="00AA533B" w:rsidRDefault="00AA533B" w:rsidP="0047498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CE05A9A" w14:textId="022DD93D" w:rsidR="00AA533B" w:rsidRDefault="00AA533B" w:rsidP="00474986">
      <w:proofErr w:type="gramStart"/>
      <w:r>
        <w:t>servo.attach</w:t>
      </w:r>
      <w:proofErr w:type="gramEnd"/>
      <w:r>
        <w:t>(servoPin);</w:t>
      </w:r>
    </w:p>
    <w:p w14:paraId="4600B97C" w14:textId="33F3A691" w:rsidR="00AA533B" w:rsidRDefault="00AA533B" w:rsidP="00474986">
      <w:r>
        <w:t>pinMode(</w:t>
      </w:r>
      <w:proofErr w:type="gramStart"/>
      <w:r>
        <w:t>ledPin,OUTPUT</w:t>
      </w:r>
      <w:proofErr w:type="gramEnd"/>
      <w:r>
        <w:t>);</w:t>
      </w:r>
    </w:p>
    <w:p w14:paraId="24D8A77C" w14:textId="77777777" w:rsidR="00AA533B" w:rsidRDefault="00AA533B" w:rsidP="00474986">
      <w:r>
        <w:t>}</w:t>
      </w:r>
    </w:p>
    <w:p w14:paraId="269E06EE" w14:textId="77777777" w:rsidR="00AA533B" w:rsidRDefault="00AA533B" w:rsidP="00474986"/>
    <w:p w14:paraId="177CABDC" w14:textId="77777777" w:rsidR="00AA533B" w:rsidRDefault="00AA533B" w:rsidP="0047498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4D9D0C5" w14:textId="2549E55E" w:rsidR="00AA533B" w:rsidRDefault="00AA533B" w:rsidP="00474986">
      <w:proofErr w:type="gramStart"/>
      <w:r>
        <w:lastRenderedPageBreak/>
        <w:t>for(</w:t>
      </w:r>
      <w:proofErr w:type="gramEnd"/>
      <w:r>
        <w:t>Level =0;Level &lt;45;Level++)</w:t>
      </w:r>
    </w:p>
    <w:p w14:paraId="532AD1BC" w14:textId="1EF105B7" w:rsidR="00AA533B" w:rsidRDefault="00AA533B" w:rsidP="00474986">
      <w:r>
        <w:t>{</w:t>
      </w:r>
    </w:p>
    <w:p w14:paraId="2CBCEDAB" w14:textId="1F750AA9" w:rsidR="00AA533B" w:rsidRDefault="00AA533B" w:rsidP="00474986">
      <w:proofErr w:type="gramStart"/>
      <w:r>
        <w:t>servo.write</w:t>
      </w:r>
      <w:proofErr w:type="gramEnd"/>
      <w:r>
        <w:t>(Level);</w:t>
      </w:r>
    </w:p>
    <w:p w14:paraId="66F680D3" w14:textId="6826AC51" w:rsidR="00AA533B" w:rsidRDefault="00AA533B" w:rsidP="00474986">
      <w:r>
        <w:t>analogWrite(</w:t>
      </w:r>
      <w:proofErr w:type="gramStart"/>
      <w:r>
        <w:t>ledPin,Level</w:t>
      </w:r>
      <w:proofErr w:type="gramEnd"/>
      <w:r>
        <w:t>);</w:t>
      </w:r>
    </w:p>
    <w:p w14:paraId="19B91857" w14:textId="2EAD7EBC" w:rsidR="00AA533B" w:rsidRDefault="00AA533B" w:rsidP="00474986">
      <w:proofErr w:type="gramStart"/>
      <w:r>
        <w:t>delay(</w:t>
      </w:r>
      <w:proofErr w:type="gramEnd"/>
      <w:r>
        <w:t>10);</w:t>
      </w:r>
    </w:p>
    <w:p w14:paraId="6CE7747B" w14:textId="50E3CDEF" w:rsidR="00AA533B" w:rsidRDefault="00AA533B" w:rsidP="00474986">
      <w:r>
        <w:t>}</w:t>
      </w:r>
    </w:p>
    <w:p w14:paraId="066C7957" w14:textId="4E602948" w:rsidR="00AA533B" w:rsidRDefault="00AA533B" w:rsidP="00474986">
      <w:proofErr w:type="gramStart"/>
      <w:r>
        <w:t>delay(</w:t>
      </w:r>
      <w:proofErr w:type="gramEnd"/>
      <w:r>
        <w:t>1000);</w:t>
      </w:r>
    </w:p>
    <w:p w14:paraId="0A77AC64" w14:textId="4BB95B98" w:rsidR="00AA533B" w:rsidRDefault="00AA533B" w:rsidP="00474986"/>
    <w:p w14:paraId="2C1D2B22" w14:textId="5A1C98BB" w:rsidR="00AA533B" w:rsidRDefault="00AA533B" w:rsidP="00474986">
      <w:proofErr w:type="gramStart"/>
      <w:r>
        <w:t>for(</w:t>
      </w:r>
      <w:proofErr w:type="gramEnd"/>
      <w:r>
        <w:t>Level =45;Level &lt;90;Level++)</w:t>
      </w:r>
    </w:p>
    <w:p w14:paraId="760C70AB" w14:textId="161C1527" w:rsidR="00AA533B" w:rsidRDefault="00AA533B" w:rsidP="00474986">
      <w:r>
        <w:t>{</w:t>
      </w:r>
    </w:p>
    <w:p w14:paraId="564B4E99" w14:textId="4E643D21" w:rsidR="00AA533B" w:rsidRDefault="00AA533B" w:rsidP="00474986">
      <w:proofErr w:type="gramStart"/>
      <w:r>
        <w:t>servo.write</w:t>
      </w:r>
      <w:proofErr w:type="gramEnd"/>
      <w:r>
        <w:t>(Level);</w:t>
      </w:r>
    </w:p>
    <w:p w14:paraId="221334CD" w14:textId="240F6B5F" w:rsidR="00AA533B" w:rsidRDefault="00AA533B" w:rsidP="00474986">
      <w:r>
        <w:t>analogWrite(</w:t>
      </w:r>
      <w:proofErr w:type="gramStart"/>
      <w:r>
        <w:t>ledPin,Level</w:t>
      </w:r>
      <w:proofErr w:type="gramEnd"/>
      <w:r>
        <w:t>);</w:t>
      </w:r>
    </w:p>
    <w:p w14:paraId="55DD618E" w14:textId="7E96EF81" w:rsidR="00AA533B" w:rsidRDefault="00AA533B" w:rsidP="00474986">
      <w:proofErr w:type="gramStart"/>
      <w:r>
        <w:t>delay(</w:t>
      </w:r>
      <w:proofErr w:type="gramEnd"/>
      <w:r>
        <w:t>10);</w:t>
      </w:r>
    </w:p>
    <w:p w14:paraId="28F4708F" w14:textId="7F6F1973" w:rsidR="00AA533B" w:rsidRDefault="00AA533B" w:rsidP="00474986">
      <w:r>
        <w:t>}</w:t>
      </w:r>
    </w:p>
    <w:p w14:paraId="448EEDF9" w14:textId="64305F10" w:rsidR="00AA533B" w:rsidRDefault="00AA533B" w:rsidP="00474986"/>
    <w:p w14:paraId="3A4C42FF" w14:textId="2EBBE69E" w:rsidR="00AA533B" w:rsidRDefault="00AA533B" w:rsidP="00474986">
      <w:proofErr w:type="gramStart"/>
      <w:r>
        <w:t>delay(</w:t>
      </w:r>
      <w:proofErr w:type="gramEnd"/>
      <w:r>
        <w:t>1000);</w:t>
      </w:r>
    </w:p>
    <w:p w14:paraId="1AB30CCD" w14:textId="798B1443" w:rsidR="00AA533B" w:rsidRDefault="00AA533B" w:rsidP="00474986">
      <w:proofErr w:type="gramStart"/>
      <w:r>
        <w:t>for(</w:t>
      </w:r>
      <w:proofErr w:type="gramEnd"/>
      <w:r>
        <w:t>Level = 90;Level &lt;135;Level++)</w:t>
      </w:r>
    </w:p>
    <w:p w14:paraId="61FED7FB" w14:textId="67953883" w:rsidR="00AA533B" w:rsidRDefault="00AA533B" w:rsidP="00474986">
      <w:r>
        <w:t>{</w:t>
      </w:r>
    </w:p>
    <w:p w14:paraId="08B0AB47" w14:textId="62A5E243" w:rsidR="00AA533B" w:rsidRDefault="00AA533B" w:rsidP="00474986">
      <w:proofErr w:type="gramStart"/>
      <w:r>
        <w:t>servo.write</w:t>
      </w:r>
      <w:proofErr w:type="gramEnd"/>
      <w:r>
        <w:t>(Level);</w:t>
      </w:r>
    </w:p>
    <w:p w14:paraId="7CA77644" w14:textId="10E61B08" w:rsidR="00AA533B" w:rsidRDefault="00AA533B" w:rsidP="00474986">
      <w:r>
        <w:t>analogWrite(</w:t>
      </w:r>
      <w:proofErr w:type="gramStart"/>
      <w:r>
        <w:t>ledPin,Level</w:t>
      </w:r>
      <w:proofErr w:type="gramEnd"/>
      <w:r>
        <w:t>);</w:t>
      </w:r>
    </w:p>
    <w:p w14:paraId="3F7106BD" w14:textId="66A7AA97" w:rsidR="00AA533B" w:rsidRDefault="00AA533B" w:rsidP="00474986">
      <w:proofErr w:type="gramStart"/>
      <w:r>
        <w:t>delay(</w:t>
      </w:r>
      <w:proofErr w:type="gramEnd"/>
      <w:r>
        <w:t>10);</w:t>
      </w:r>
    </w:p>
    <w:p w14:paraId="6E1C5A32" w14:textId="494854E5" w:rsidR="00AA533B" w:rsidRDefault="00AA533B" w:rsidP="00474986">
      <w:r>
        <w:t>}</w:t>
      </w:r>
    </w:p>
    <w:p w14:paraId="50BD32B0" w14:textId="76EDC090" w:rsidR="00AA533B" w:rsidRDefault="00AA533B" w:rsidP="00474986">
      <w:proofErr w:type="gramStart"/>
      <w:r>
        <w:t>delay(</w:t>
      </w:r>
      <w:proofErr w:type="gramEnd"/>
      <w:r>
        <w:t>1000);</w:t>
      </w:r>
    </w:p>
    <w:p w14:paraId="054E73F7" w14:textId="4409D8EB" w:rsidR="00AA533B" w:rsidRDefault="00AA533B" w:rsidP="00474986"/>
    <w:p w14:paraId="2DC37F08" w14:textId="1A013952" w:rsidR="00AA533B" w:rsidRDefault="00AA533B" w:rsidP="00474986">
      <w:proofErr w:type="gramStart"/>
      <w:r>
        <w:t>for(</w:t>
      </w:r>
      <w:proofErr w:type="gramEnd"/>
      <w:r>
        <w:t>Level =135;Level &lt;180;Level++)</w:t>
      </w:r>
    </w:p>
    <w:p w14:paraId="3FED2781" w14:textId="3C00AC92" w:rsidR="00AA533B" w:rsidRDefault="00AA533B" w:rsidP="00474986">
      <w:r>
        <w:t>{</w:t>
      </w:r>
    </w:p>
    <w:p w14:paraId="0811524A" w14:textId="00E93635" w:rsidR="00AA533B" w:rsidRDefault="00AA533B" w:rsidP="00474986">
      <w:proofErr w:type="gramStart"/>
      <w:r>
        <w:t>servo.write</w:t>
      </w:r>
      <w:proofErr w:type="gramEnd"/>
      <w:r>
        <w:t>(Level);</w:t>
      </w:r>
    </w:p>
    <w:p w14:paraId="1B8E8CDE" w14:textId="0DD14894" w:rsidR="00AA533B" w:rsidRDefault="00AA533B" w:rsidP="00474986">
      <w:r>
        <w:t>analogWrite(</w:t>
      </w:r>
      <w:proofErr w:type="gramStart"/>
      <w:r>
        <w:t>ledPin,Level</w:t>
      </w:r>
      <w:proofErr w:type="gramEnd"/>
      <w:r>
        <w:t>);</w:t>
      </w:r>
    </w:p>
    <w:p w14:paraId="46BEEC07" w14:textId="30DA0785" w:rsidR="00AA533B" w:rsidRDefault="00AA533B" w:rsidP="00474986">
      <w:proofErr w:type="gramStart"/>
      <w:r>
        <w:t>delay(</w:t>
      </w:r>
      <w:proofErr w:type="gramEnd"/>
      <w:r>
        <w:t>10);</w:t>
      </w:r>
    </w:p>
    <w:p w14:paraId="2571980B" w14:textId="375F4FAC" w:rsidR="00AA533B" w:rsidRDefault="00AA533B" w:rsidP="00474986">
      <w:r>
        <w:t>}</w:t>
      </w:r>
    </w:p>
    <w:p w14:paraId="11E2AD20" w14:textId="5E804D37" w:rsidR="00AA533B" w:rsidRDefault="00AA533B" w:rsidP="00474986">
      <w:proofErr w:type="gramStart"/>
      <w:r>
        <w:t>delay(</w:t>
      </w:r>
      <w:proofErr w:type="gramEnd"/>
      <w:r>
        <w:t>1000);</w:t>
      </w:r>
    </w:p>
    <w:p w14:paraId="401850E8" w14:textId="2453F271" w:rsidR="00AA533B" w:rsidRDefault="00AA533B" w:rsidP="00474986"/>
    <w:p w14:paraId="7FE4BB87" w14:textId="7B1F2353" w:rsidR="00AA533B" w:rsidRDefault="00AA533B" w:rsidP="00474986">
      <w:proofErr w:type="gramStart"/>
      <w:r>
        <w:t>for(</w:t>
      </w:r>
      <w:proofErr w:type="gramEnd"/>
      <w:r>
        <w:t>Level = 180;Level &gt;0;Level--)</w:t>
      </w:r>
    </w:p>
    <w:p w14:paraId="04FB35CA" w14:textId="749B1A04" w:rsidR="00AA533B" w:rsidRDefault="00AA533B" w:rsidP="00474986">
      <w:r>
        <w:t>{</w:t>
      </w:r>
    </w:p>
    <w:p w14:paraId="344B30B8" w14:textId="7D41F6D2" w:rsidR="00AA533B" w:rsidRDefault="00AA533B" w:rsidP="00474986">
      <w:proofErr w:type="gramStart"/>
      <w:r>
        <w:t>servo.write</w:t>
      </w:r>
      <w:proofErr w:type="gramEnd"/>
      <w:r>
        <w:t>(Level);</w:t>
      </w:r>
    </w:p>
    <w:p w14:paraId="4398CE5F" w14:textId="66A6E1BB" w:rsidR="00AA533B" w:rsidRDefault="00AA533B" w:rsidP="00474986">
      <w:r>
        <w:t>analogWrite(</w:t>
      </w:r>
      <w:proofErr w:type="gramStart"/>
      <w:r>
        <w:t>ledPin,Level</w:t>
      </w:r>
      <w:proofErr w:type="gramEnd"/>
      <w:r>
        <w:t>);</w:t>
      </w:r>
    </w:p>
    <w:p w14:paraId="5831EFF2" w14:textId="2B2E9E1F" w:rsidR="00AA533B" w:rsidRDefault="00AA533B" w:rsidP="00474986">
      <w:proofErr w:type="gramStart"/>
      <w:r>
        <w:t>delay(</w:t>
      </w:r>
      <w:proofErr w:type="gramEnd"/>
      <w:r>
        <w:t>10);</w:t>
      </w:r>
    </w:p>
    <w:p w14:paraId="0ECF042A" w14:textId="3674E746" w:rsidR="00AA533B" w:rsidRDefault="00AA533B" w:rsidP="00474986">
      <w:r>
        <w:t>}</w:t>
      </w:r>
    </w:p>
    <w:p w14:paraId="3F7E67D6" w14:textId="396B191F" w:rsidR="00AA533B" w:rsidRDefault="00AA533B" w:rsidP="00474986">
      <w:proofErr w:type="gramStart"/>
      <w:r>
        <w:t>delay(</w:t>
      </w:r>
      <w:proofErr w:type="gramEnd"/>
      <w:r>
        <w:t>1000);</w:t>
      </w:r>
    </w:p>
    <w:p w14:paraId="5CAF7A06" w14:textId="77C19E67" w:rsidR="000B23E5" w:rsidRDefault="000B23E5" w:rsidP="00474986">
      <w:r>
        <w:rPr>
          <w:rFonts w:hint="eastAsia"/>
        </w:rPr>
        <w:t>}</w:t>
      </w:r>
    </w:p>
    <w:p w14:paraId="59E6C715" w14:textId="05705F9A" w:rsidR="00315DDB" w:rsidRDefault="00315DDB" w:rsidP="00474986">
      <w:r>
        <w:rPr>
          <w:rFonts w:hint="eastAsia"/>
        </w:rPr>
        <w:t>}</w:t>
      </w:r>
    </w:p>
    <w:p w14:paraId="6DDDE983" w14:textId="643617CB" w:rsidR="000B23E5" w:rsidRPr="004147C4" w:rsidRDefault="000B23E5" w:rsidP="00BA039A">
      <w:pPr>
        <w:jc w:val="center"/>
        <w:rPr>
          <w:b/>
          <w:sz w:val="22"/>
          <w:szCs w:val="22"/>
        </w:rPr>
      </w:pPr>
    </w:p>
    <w:p w14:paraId="755435A1" w14:textId="77777777" w:rsidR="000B23E5" w:rsidRDefault="000B23E5" w:rsidP="00BA039A">
      <w:r>
        <w:rPr>
          <w:rFonts w:hint="eastAsia"/>
        </w:rPr>
        <w:t>=</w:t>
      </w:r>
      <w:r>
        <w:t>========================================================================================</w:t>
      </w:r>
    </w:p>
    <w:p w14:paraId="1F00698C" w14:textId="77777777" w:rsidR="000B23E5" w:rsidRDefault="000B23E5" w:rsidP="00474986"/>
    <w:p w14:paraId="13C99BC6" w14:textId="557F7985" w:rsidR="000B23E5" w:rsidRDefault="00F364BA" w:rsidP="00315DDB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68775E" wp14:editId="51B8B62A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1804035" cy="114617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E6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CCB7DE5" wp14:editId="1E06617D">
            <wp:simplePos x="0" y="0"/>
            <wp:positionH relativeFrom="column">
              <wp:posOffset>3843997</wp:posOffset>
            </wp:positionH>
            <wp:positionV relativeFrom="paragraph">
              <wp:posOffset>210771</wp:posOffset>
            </wp:positionV>
            <wp:extent cx="2061552" cy="1209236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52" cy="120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B5D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77BFED5" wp14:editId="1F953743">
            <wp:simplePos x="0" y="0"/>
            <wp:positionH relativeFrom="column">
              <wp:posOffset>1888588</wp:posOffset>
            </wp:positionH>
            <wp:positionV relativeFrom="paragraph">
              <wp:posOffset>210771</wp:posOffset>
            </wp:positionV>
            <wp:extent cx="1843216" cy="1176753"/>
            <wp:effectExtent l="0" t="0" r="0" b="444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16" cy="117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14366" w14:textId="3C4A5A24" w:rsidR="00BA422A" w:rsidRDefault="00185968" w:rsidP="00315DDB">
      <w:pPr>
        <w:ind w:firstLineChars="600" w:firstLine="1200"/>
      </w:pPr>
      <w:r w:rsidRPr="00F364BA">
        <w:t>0</w:t>
      </w:r>
      <w:r w:rsidRPr="00F364BA">
        <w:t>도</w:t>
      </w:r>
      <w:r w:rsidRPr="00F364BA">
        <w:tab/>
      </w:r>
      <w:r w:rsidRPr="00F364BA">
        <w:tab/>
      </w:r>
      <w:r w:rsidRPr="00F364BA">
        <w:tab/>
      </w:r>
      <w:r w:rsidRPr="00F364BA">
        <w:tab/>
        <w:t>45</w:t>
      </w:r>
      <w:r w:rsidRPr="00F364BA">
        <w:t>도</w:t>
      </w:r>
      <w:r w:rsidRPr="00F364BA">
        <w:tab/>
      </w:r>
      <w:r w:rsidRPr="00F364BA">
        <w:tab/>
      </w:r>
      <w:r w:rsidRPr="00F364BA">
        <w:tab/>
      </w:r>
      <w:r w:rsidRPr="00F364BA">
        <w:tab/>
        <w:t>90</w:t>
      </w:r>
      <w:r w:rsidRPr="00F364BA">
        <w:t>도</w:t>
      </w:r>
    </w:p>
    <w:p w14:paraId="74CC4659" w14:textId="64209D54" w:rsidR="00BA422A" w:rsidRDefault="00BA422A" w:rsidP="006D0E37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14:paraId="5575A7EC" w14:textId="7777777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198182B4" w14:textId="2A773BD0" w:rsidR="00185968" w:rsidRPr="00185968" w:rsidRDefault="00185968" w:rsidP="00185968">
            <w:pPr>
              <w:ind w:firstLineChars="300" w:firstLine="600"/>
              <w:rPr>
                <w:caps w:val="0"/>
              </w:rPr>
            </w:pPr>
            <w:r w:rsidRPr="00185968"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690D160D" wp14:editId="62630FE7">
                  <wp:simplePos x="0" y="0"/>
                  <wp:positionH relativeFrom="column">
                    <wp:posOffset>1856740</wp:posOffset>
                  </wp:positionH>
                  <wp:positionV relativeFrom="paragraph">
                    <wp:posOffset>-1082675</wp:posOffset>
                  </wp:positionV>
                  <wp:extent cx="1798320" cy="1047750"/>
                  <wp:effectExtent l="0" t="0" r="5080" b="6350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5968"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C26AB32" wp14:editId="6B4F9E6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-1094740</wp:posOffset>
                  </wp:positionV>
                  <wp:extent cx="1804035" cy="1078865"/>
                  <wp:effectExtent l="0" t="0" r="0" b="635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5968">
              <w:rPr>
                <w:rFonts w:hint="eastAsia"/>
                <w:caps w:val="0"/>
              </w:rPr>
              <w:t>1</w:t>
            </w:r>
            <w:r w:rsidRPr="00185968">
              <w:rPr>
                <w:caps w:val="0"/>
              </w:rPr>
              <w:t>35</w:t>
            </w:r>
            <w:r w:rsidRPr="00185968">
              <w:rPr>
                <w:rFonts w:hint="eastAsia"/>
                <w:caps w:val="0"/>
              </w:rPr>
              <w:t>도</w:t>
            </w:r>
            <w:r w:rsidRPr="00185968">
              <w:rPr>
                <w:rFonts w:hint="eastAsia"/>
                <w:caps w:val="0"/>
              </w:rPr>
              <w:t xml:space="preserve"> </w:t>
            </w:r>
            <w:r w:rsidRPr="00185968">
              <w:rPr>
                <w:caps w:val="0"/>
              </w:rPr>
              <w:tab/>
            </w:r>
            <w:r w:rsidRPr="00185968">
              <w:rPr>
                <w:caps w:val="0"/>
              </w:rPr>
              <w:tab/>
            </w:r>
            <w:r w:rsidRPr="00185968">
              <w:rPr>
                <w:caps w:val="0"/>
              </w:rPr>
              <w:tab/>
            </w:r>
            <w:r w:rsidRPr="00185968">
              <w:rPr>
                <w:caps w:val="0"/>
              </w:rPr>
              <w:tab/>
              <w:t>180</w:t>
            </w:r>
            <w:r w:rsidRPr="00185968">
              <w:rPr>
                <w:rFonts w:hint="eastAsia"/>
                <w:caps w:val="0"/>
              </w:rPr>
              <w:t>도</w:t>
            </w:r>
          </w:p>
          <w:p w14:paraId="4B158E82" w14:textId="77777777" w:rsidR="006D0E37" w:rsidRDefault="006D0E37" w:rsidP="006D0E37">
            <w:pPr>
              <w:rPr>
                <w:b/>
                <w:caps w:val="0"/>
                <w:sz w:val="24"/>
              </w:rPr>
            </w:pPr>
            <w:proofErr w:type="gramStart"/>
            <w:r w:rsidRPr="009B1B6A">
              <w:rPr>
                <w:rFonts w:hint="eastAsia"/>
                <w:b/>
                <w:sz w:val="24"/>
              </w:rPr>
              <w:t>고찰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및</w:t>
            </w:r>
            <w:proofErr w:type="gramEnd"/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실험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평가</w:t>
            </w:r>
          </w:p>
          <w:p w14:paraId="124B7B8F" w14:textId="77777777" w:rsidR="00AA1175" w:rsidRDefault="00AA1175" w:rsidP="006D0E37">
            <w:pPr>
              <w:rPr>
                <w:b/>
                <w:caps w:val="0"/>
                <w:sz w:val="24"/>
              </w:rPr>
            </w:pPr>
          </w:p>
          <w:p w14:paraId="51DCA620" w14:textId="6181B2EF" w:rsidR="00EC45DB" w:rsidRDefault="00AA1175" w:rsidP="006D0E37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이번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실험은</w:t>
            </w:r>
            <w:r>
              <w:rPr>
                <w:rFonts w:hint="eastAsia"/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펄스폭</w:t>
            </w:r>
            <w:r w:rsidR="00B853EA">
              <w:rPr>
                <w:rFonts w:hint="eastAsia"/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변조</w:t>
            </w:r>
            <w:r w:rsidR="00B853EA">
              <w:rPr>
                <w:rFonts w:hint="eastAsia"/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방식인</w:t>
            </w:r>
            <w:r w:rsidR="00B853E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wm</w:t>
            </w:r>
            <w:r>
              <w:rPr>
                <w:rFonts w:hint="eastAsia"/>
                <w:b/>
              </w:rPr>
              <w:t>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이용하여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b/>
              </w:rPr>
              <w:t>led</w:t>
            </w:r>
            <w:r w:rsidR="00475B99">
              <w:rPr>
                <w:rFonts w:hint="eastAsia"/>
                <w:b/>
              </w:rPr>
              <w:t>를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아날로그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신호처럼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바꾸어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사용하는</w:t>
            </w:r>
            <w:r w:rsidR="00475B99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것과</w:t>
            </w:r>
            <w:r w:rsidR="00475B99">
              <w:rPr>
                <w:rFonts w:hint="eastAsia"/>
                <w:b/>
              </w:rPr>
              <w:t>,</w:t>
            </w:r>
            <w:r w:rsidR="00475B99">
              <w:rPr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서보</w:t>
            </w:r>
            <w:r w:rsidR="00B13B84">
              <w:rPr>
                <w:rFonts w:hint="eastAsia"/>
                <w:b/>
              </w:rPr>
              <w:t xml:space="preserve"> </w:t>
            </w:r>
            <w:r w:rsidR="00475B99">
              <w:rPr>
                <w:rFonts w:hint="eastAsia"/>
                <w:b/>
              </w:rPr>
              <w:t>모터를</w:t>
            </w:r>
            <w:r w:rsidR="00475B99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사용하여</w:t>
            </w:r>
            <w:r w:rsidR="00000D21">
              <w:rPr>
                <w:rFonts w:hint="eastAsia"/>
                <w:b/>
              </w:rPr>
              <w:t>,</w:t>
            </w:r>
            <w:r w:rsidR="00000D21">
              <w:rPr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각도를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움직이는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것을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이용하여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실험을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하였다</w:t>
            </w:r>
            <w:r w:rsidR="00000D21">
              <w:rPr>
                <w:rFonts w:hint="eastAsia"/>
                <w:b/>
              </w:rPr>
              <w:t>.</w:t>
            </w:r>
            <w:r w:rsidR="00B13B84">
              <w:rPr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여기서</w:t>
            </w:r>
            <w:r w:rsidR="00B13B84">
              <w:rPr>
                <w:rFonts w:hint="eastAsia"/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서보</w:t>
            </w:r>
            <w:r w:rsidR="00B13B84">
              <w:rPr>
                <w:rFonts w:hint="eastAsia"/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모터란</w:t>
            </w:r>
            <w:r w:rsidR="00000D21">
              <w:rPr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정밀하게</w:t>
            </w:r>
            <w:r w:rsidR="00B13B84">
              <w:rPr>
                <w:rFonts w:hint="eastAsia"/>
                <w:b/>
              </w:rPr>
              <w:t xml:space="preserve"> </w:t>
            </w:r>
            <w:proofErr w:type="gramStart"/>
            <w:r w:rsidR="00B13B84">
              <w:rPr>
                <w:rFonts w:hint="eastAsia"/>
                <w:b/>
              </w:rPr>
              <w:t>제어</w:t>
            </w:r>
            <w:r w:rsidR="00B13B84">
              <w:rPr>
                <w:rFonts w:hint="eastAsia"/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할</w:t>
            </w:r>
            <w:proofErr w:type="gramEnd"/>
            <w:r w:rsidR="00B13B84">
              <w:rPr>
                <w:rFonts w:hint="eastAsia"/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수</w:t>
            </w:r>
            <w:r w:rsidR="00B13B84">
              <w:rPr>
                <w:rFonts w:hint="eastAsia"/>
                <w:b/>
              </w:rPr>
              <w:t xml:space="preserve"> </w:t>
            </w:r>
            <w:r w:rsidR="00B13B84">
              <w:rPr>
                <w:rFonts w:hint="eastAsia"/>
                <w:b/>
              </w:rPr>
              <w:t>있는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기어와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샤프트를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가지고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있</w:t>
            </w:r>
            <w:r w:rsidR="00186DE6">
              <w:rPr>
                <w:rFonts w:hint="eastAsia"/>
                <w:b/>
              </w:rPr>
              <w:t>고</w:t>
            </w:r>
            <w:r w:rsidR="00186DE6">
              <w:rPr>
                <w:rFonts w:hint="eastAsia"/>
                <w:b/>
              </w:rPr>
              <w:t xml:space="preserve"> </w:t>
            </w:r>
            <w:r w:rsidR="00186DE6">
              <w:rPr>
                <w:rFonts w:hint="eastAsia"/>
                <w:b/>
              </w:rPr>
              <w:t>원하는</w:t>
            </w:r>
            <w:r w:rsidR="00186DE6">
              <w:rPr>
                <w:rFonts w:hint="eastAsia"/>
                <w:b/>
              </w:rPr>
              <w:t xml:space="preserve"> </w:t>
            </w:r>
            <w:r w:rsidR="00186DE6">
              <w:rPr>
                <w:rFonts w:hint="eastAsia"/>
                <w:b/>
              </w:rPr>
              <w:t>각도로</w:t>
            </w:r>
            <w:r w:rsidR="00186DE6">
              <w:rPr>
                <w:rFonts w:hint="eastAsia"/>
                <w:b/>
              </w:rPr>
              <w:t xml:space="preserve"> </w:t>
            </w:r>
            <w:r w:rsidR="00186DE6">
              <w:rPr>
                <w:rFonts w:hint="eastAsia"/>
                <w:b/>
              </w:rPr>
              <w:t>이동시키는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모터를</w:t>
            </w:r>
            <w:r w:rsidR="00BB6A6F">
              <w:rPr>
                <w:rFonts w:hint="eastAsia"/>
                <w:b/>
              </w:rPr>
              <w:t xml:space="preserve"> </w:t>
            </w:r>
            <w:r w:rsidR="00BB6A6F">
              <w:rPr>
                <w:rFonts w:hint="eastAsia"/>
                <w:b/>
              </w:rPr>
              <w:t>말한다</w:t>
            </w:r>
            <w:r w:rsidR="00BB6A6F">
              <w:rPr>
                <w:rFonts w:hint="eastAsia"/>
                <w:b/>
              </w:rPr>
              <w:t xml:space="preserve">. </w:t>
            </w:r>
            <w:r w:rsidR="00E94B3E">
              <w:rPr>
                <w:b/>
              </w:rPr>
              <w:t xml:space="preserve"> </w:t>
            </w:r>
            <w:r w:rsidR="0022246C">
              <w:rPr>
                <w:rFonts w:hint="eastAsia"/>
                <w:b/>
              </w:rPr>
              <w:t>D</w:t>
            </w:r>
            <w:r w:rsidR="0022246C">
              <w:rPr>
                <w:b/>
              </w:rPr>
              <w:t>C</w:t>
            </w:r>
            <w:r w:rsidR="0022246C">
              <w:rPr>
                <w:rFonts w:hint="eastAsia"/>
                <w:b/>
              </w:rPr>
              <w:t>모터와는</w:t>
            </w:r>
            <w:r w:rsidR="0022246C">
              <w:rPr>
                <w:rFonts w:hint="eastAsia"/>
                <w:b/>
              </w:rPr>
              <w:t xml:space="preserve"> </w:t>
            </w:r>
            <w:r w:rsidR="0022246C">
              <w:rPr>
                <w:rFonts w:hint="eastAsia"/>
                <w:b/>
              </w:rPr>
              <w:t>다르게</w:t>
            </w:r>
            <w:r w:rsidR="0022246C">
              <w:rPr>
                <w:rFonts w:hint="eastAsia"/>
                <w:b/>
              </w:rPr>
              <w:t xml:space="preserve"> </w:t>
            </w:r>
            <w:r w:rsidR="0022246C">
              <w:rPr>
                <w:rFonts w:hint="eastAsia"/>
                <w:b/>
              </w:rPr>
              <w:t>서보모터는</w:t>
            </w:r>
            <w:r w:rsidR="0022246C">
              <w:rPr>
                <w:rFonts w:hint="eastAsia"/>
                <w:b/>
              </w:rPr>
              <w:t xml:space="preserve"> </w:t>
            </w:r>
            <w:r w:rsidR="0022246C">
              <w:rPr>
                <w:b/>
              </w:rPr>
              <w:t>0~180</w:t>
            </w:r>
            <w:r w:rsidR="0022246C">
              <w:rPr>
                <w:rFonts w:hint="eastAsia"/>
                <w:b/>
              </w:rPr>
              <w:t>도</w:t>
            </w:r>
            <w:r w:rsidR="0022246C">
              <w:rPr>
                <w:rFonts w:hint="eastAsia"/>
                <w:b/>
              </w:rPr>
              <w:t xml:space="preserve"> </w:t>
            </w:r>
            <w:r w:rsidR="0022246C">
              <w:rPr>
                <w:rFonts w:hint="eastAsia"/>
                <w:b/>
              </w:rPr>
              <w:t>범위의</w:t>
            </w:r>
            <w:r w:rsidR="0022246C">
              <w:rPr>
                <w:rFonts w:hint="eastAsia"/>
                <w:b/>
              </w:rPr>
              <w:t xml:space="preserve"> </w:t>
            </w:r>
            <w:r w:rsidR="0022246C">
              <w:rPr>
                <w:rFonts w:hint="eastAsia"/>
                <w:b/>
              </w:rPr>
              <w:t>회</w:t>
            </w:r>
            <w:r w:rsidR="007658CA">
              <w:rPr>
                <w:rFonts w:hint="eastAsia"/>
                <w:b/>
              </w:rPr>
              <w:t>전각을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가지고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있고</w:t>
            </w:r>
            <w:r w:rsidR="007658CA">
              <w:rPr>
                <w:rFonts w:hint="eastAsia"/>
                <w:b/>
              </w:rPr>
              <w:t>,</w:t>
            </w:r>
            <w:r w:rsidR="007658CA">
              <w:rPr>
                <w:b/>
              </w:rPr>
              <w:t xml:space="preserve"> 180</w:t>
            </w:r>
            <w:r w:rsidR="007658CA">
              <w:rPr>
                <w:rFonts w:hint="eastAsia"/>
                <w:b/>
              </w:rPr>
              <w:t>도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이상으로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가게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되면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손상이</w:t>
            </w:r>
            <w:r w:rsidR="007658CA">
              <w:rPr>
                <w:rFonts w:hint="eastAsia"/>
                <w:b/>
              </w:rPr>
              <w:t xml:space="preserve"> </w:t>
            </w:r>
            <w:r w:rsidR="007658CA">
              <w:rPr>
                <w:rFonts w:hint="eastAsia"/>
                <w:b/>
              </w:rPr>
              <w:t>된다</w:t>
            </w:r>
            <w:r w:rsidR="007658CA">
              <w:rPr>
                <w:rFonts w:hint="eastAsia"/>
                <w:b/>
              </w:rPr>
              <w:t>.</w:t>
            </w:r>
            <w:r w:rsidR="007658CA">
              <w:rPr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또한</w:t>
            </w:r>
            <w:r w:rsidR="00B853EA">
              <w:rPr>
                <w:rFonts w:hint="eastAsia"/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서보모터</w:t>
            </w:r>
            <w:r w:rsidR="00B853EA">
              <w:rPr>
                <w:rFonts w:hint="eastAsia"/>
                <w:b/>
              </w:rPr>
              <w:t xml:space="preserve"> </w:t>
            </w:r>
            <w:r w:rsidR="00B853EA">
              <w:rPr>
                <w:rFonts w:hint="eastAsia"/>
                <w:b/>
              </w:rPr>
              <w:t>또한</w:t>
            </w:r>
            <w:r w:rsidR="00B853EA">
              <w:rPr>
                <w:rFonts w:hint="eastAsia"/>
                <w:b/>
              </w:rPr>
              <w:t xml:space="preserve"> </w:t>
            </w:r>
            <w:r w:rsidR="00B853EA">
              <w:rPr>
                <w:b/>
              </w:rPr>
              <w:t>pwm</w:t>
            </w:r>
            <w:r w:rsidR="005E4CEF">
              <w:rPr>
                <w:rFonts w:hint="eastAsia"/>
                <w:b/>
              </w:rPr>
              <w:t>방식을</w:t>
            </w:r>
            <w:r w:rsidR="005E4CEF">
              <w:rPr>
                <w:rFonts w:hint="eastAsia"/>
                <w:b/>
              </w:rPr>
              <w:t xml:space="preserve"> </w:t>
            </w:r>
            <w:r w:rsidR="005E4CEF">
              <w:rPr>
                <w:rFonts w:hint="eastAsia"/>
                <w:b/>
              </w:rPr>
              <w:t>사용</w:t>
            </w:r>
            <w:r w:rsidR="00E20537">
              <w:rPr>
                <w:rFonts w:hint="eastAsia"/>
                <w:b/>
              </w:rPr>
              <w:t>하여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rFonts w:hint="eastAsia"/>
                <w:b/>
              </w:rPr>
              <w:t>제어하</w:t>
            </w:r>
            <w:r w:rsidR="001B219D">
              <w:rPr>
                <w:rFonts w:hint="eastAsia"/>
                <w:b/>
              </w:rPr>
              <w:t>는데</w:t>
            </w:r>
            <w:r w:rsidR="001B219D">
              <w:rPr>
                <w:rFonts w:hint="eastAsia"/>
                <w:b/>
              </w:rPr>
              <w:t xml:space="preserve"> </w:t>
            </w:r>
            <w:r w:rsidR="001B219D">
              <w:rPr>
                <w:rFonts w:hint="eastAsia"/>
                <w:b/>
              </w:rPr>
              <w:t>신호의</w:t>
            </w:r>
            <w:r w:rsidR="001B219D">
              <w:rPr>
                <w:rFonts w:hint="eastAsia"/>
                <w:b/>
              </w:rPr>
              <w:t xml:space="preserve"> </w:t>
            </w:r>
            <w:r w:rsidR="001B219D">
              <w:rPr>
                <w:rFonts w:hint="eastAsia"/>
                <w:b/>
              </w:rPr>
              <w:t>유지시간으로</w:t>
            </w:r>
            <w:r w:rsidR="001B219D">
              <w:rPr>
                <w:rFonts w:hint="eastAsia"/>
                <w:b/>
              </w:rPr>
              <w:t xml:space="preserve"> </w:t>
            </w:r>
            <w:r w:rsidR="001B219D">
              <w:rPr>
                <w:rFonts w:hint="eastAsia"/>
                <w:b/>
              </w:rPr>
              <w:t>회전각</w:t>
            </w:r>
            <w:r w:rsidR="00033452">
              <w:rPr>
                <w:rFonts w:hint="eastAsia"/>
                <w:b/>
              </w:rPr>
              <w:t>도를</w:t>
            </w:r>
            <w:r w:rsidR="00033452">
              <w:rPr>
                <w:rFonts w:hint="eastAsia"/>
                <w:b/>
              </w:rPr>
              <w:t xml:space="preserve"> </w:t>
            </w:r>
            <w:r w:rsidR="00033452">
              <w:rPr>
                <w:rFonts w:hint="eastAsia"/>
                <w:b/>
              </w:rPr>
              <w:t>결정</w:t>
            </w:r>
            <w:r w:rsidR="00776142">
              <w:rPr>
                <w:rFonts w:hint="eastAsia"/>
                <w:b/>
              </w:rPr>
              <w:t>한다</w:t>
            </w:r>
            <w:r w:rsidR="00776142">
              <w:rPr>
                <w:rFonts w:hint="eastAsia"/>
                <w:b/>
              </w:rPr>
              <w:t>.</w:t>
            </w:r>
            <w:r w:rsidR="00776142">
              <w:rPr>
                <w:b/>
              </w:rPr>
              <w:t xml:space="preserve"> </w:t>
            </w:r>
            <w:r w:rsidR="00776142">
              <w:rPr>
                <w:rFonts w:hint="eastAsia"/>
                <w:b/>
              </w:rPr>
              <w:t>이</w:t>
            </w:r>
            <w:r w:rsidR="003047CB">
              <w:rPr>
                <w:rFonts w:hint="eastAsia"/>
                <w:b/>
              </w:rPr>
              <w:t>때</w:t>
            </w:r>
            <w:r w:rsidR="00E20537">
              <w:rPr>
                <w:b/>
              </w:rPr>
              <w:t xml:space="preserve"> </w:t>
            </w:r>
            <w:r w:rsidR="00E20537">
              <w:rPr>
                <w:rFonts w:hint="eastAsia"/>
                <w:b/>
              </w:rPr>
              <w:t>전체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b/>
              </w:rPr>
              <w:t>20</w:t>
            </w:r>
            <w:r w:rsidR="00E20537">
              <w:rPr>
                <w:rFonts w:hint="eastAsia"/>
                <w:b/>
              </w:rPr>
              <w:t>m</w:t>
            </w:r>
            <w:r w:rsidR="00E20537">
              <w:rPr>
                <w:b/>
              </w:rPr>
              <w:t>s</w:t>
            </w:r>
            <w:r w:rsidR="00E20537">
              <w:rPr>
                <w:rFonts w:hint="eastAsia"/>
                <w:b/>
              </w:rPr>
              <w:t>의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b/>
              </w:rPr>
              <w:t>pmw</w:t>
            </w:r>
            <w:r w:rsidR="00E20537">
              <w:rPr>
                <w:rFonts w:hint="eastAsia"/>
                <w:b/>
              </w:rPr>
              <w:t>주기중에서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b/>
              </w:rPr>
              <w:t>1~2</w:t>
            </w:r>
            <w:r w:rsidR="00E20537">
              <w:rPr>
                <w:rFonts w:hint="eastAsia"/>
                <w:b/>
              </w:rPr>
              <w:t>m</w:t>
            </w:r>
            <w:r w:rsidR="00E20537">
              <w:rPr>
                <w:b/>
              </w:rPr>
              <w:t>s</w:t>
            </w:r>
            <w:r w:rsidR="00E20537">
              <w:rPr>
                <w:rFonts w:hint="eastAsia"/>
                <w:b/>
              </w:rPr>
              <w:t>사이의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rFonts w:hint="eastAsia"/>
                <w:b/>
              </w:rPr>
              <w:t>파형을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rFonts w:hint="eastAsia"/>
                <w:b/>
              </w:rPr>
              <w:t>이용하여</w:t>
            </w:r>
            <w:r w:rsidR="00E20537">
              <w:rPr>
                <w:rFonts w:hint="eastAsia"/>
                <w:b/>
              </w:rPr>
              <w:t xml:space="preserve"> </w:t>
            </w:r>
            <w:r w:rsidR="00E20537">
              <w:rPr>
                <w:rFonts w:hint="eastAsia"/>
                <w:b/>
              </w:rPr>
              <w:t>각도를</w:t>
            </w:r>
            <w:r w:rsidR="00E20537">
              <w:rPr>
                <w:rFonts w:hint="eastAsia"/>
                <w:b/>
              </w:rPr>
              <w:t xml:space="preserve"> </w:t>
            </w:r>
            <w:proofErr w:type="gramStart"/>
            <w:r w:rsidR="00E20537">
              <w:rPr>
                <w:rFonts w:hint="eastAsia"/>
                <w:b/>
              </w:rPr>
              <w:t>제어한다</w:t>
            </w:r>
            <w:r w:rsidR="00E20537">
              <w:rPr>
                <w:rFonts w:hint="eastAsia"/>
                <w:b/>
              </w:rPr>
              <w:t>.</w:t>
            </w:r>
            <w:r w:rsidR="008D03FD">
              <w:rPr>
                <w:rFonts w:hint="eastAsia"/>
                <w:b/>
              </w:rPr>
              <w:t>그러</w:t>
            </w:r>
            <w:r w:rsidR="00B21560">
              <w:rPr>
                <w:rFonts w:hint="eastAsia"/>
                <w:b/>
              </w:rPr>
              <w:t>므로</w:t>
            </w:r>
            <w:proofErr w:type="gramEnd"/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1ms</w:t>
            </w:r>
            <w:r w:rsidR="00B21560">
              <w:rPr>
                <w:rFonts w:hint="eastAsia"/>
                <w:b/>
              </w:rPr>
              <w:t>의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 xml:space="preserve">high </w:t>
            </w:r>
            <w:r w:rsidR="00B21560">
              <w:rPr>
                <w:rFonts w:hint="eastAsia"/>
                <w:b/>
              </w:rPr>
              <w:t>신호를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rFonts w:hint="eastAsia"/>
                <w:b/>
              </w:rPr>
              <w:t>주게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rFonts w:hint="eastAsia"/>
                <w:b/>
              </w:rPr>
              <w:t>되면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0</w:t>
            </w:r>
            <w:r w:rsidR="00B21560">
              <w:rPr>
                <w:rFonts w:hint="eastAsia"/>
                <w:b/>
              </w:rPr>
              <w:t>도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1.5ms</w:t>
            </w:r>
            <w:r w:rsidR="00B21560">
              <w:rPr>
                <w:rFonts w:hint="eastAsia"/>
                <w:b/>
              </w:rPr>
              <w:t>만큼의</w:t>
            </w:r>
            <w:r w:rsidR="00B21560">
              <w:rPr>
                <w:rFonts w:hint="eastAsia"/>
                <w:b/>
              </w:rPr>
              <w:t xml:space="preserve"> h</w:t>
            </w:r>
            <w:r w:rsidR="00B21560">
              <w:rPr>
                <w:b/>
              </w:rPr>
              <w:t>igh</w:t>
            </w:r>
            <w:r w:rsidR="00B21560">
              <w:rPr>
                <w:rFonts w:hint="eastAsia"/>
                <w:b/>
              </w:rPr>
              <w:t>신호를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rFonts w:hint="eastAsia"/>
                <w:b/>
              </w:rPr>
              <w:t>주면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90</w:t>
            </w:r>
            <w:r w:rsidR="00B21560">
              <w:rPr>
                <w:rFonts w:hint="eastAsia"/>
                <w:b/>
              </w:rPr>
              <w:t>도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2ms</w:t>
            </w:r>
            <w:r w:rsidR="00B21560">
              <w:rPr>
                <w:rFonts w:hint="eastAsia"/>
                <w:b/>
              </w:rPr>
              <w:t>만큼의</w:t>
            </w:r>
            <w:r w:rsidR="00B21560">
              <w:rPr>
                <w:rFonts w:hint="eastAsia"/>
                <w:b/>
              </w:rPr>
              <w:t xml:space="preserve"> h</w:t>
            </w:r>
            <w:r w:rsidR="00B21560">
              <w:rPr>
                <w:b/>
              </w:rPr>
              <w:t>igh</w:t>
            </w:r>
            <w:r w:rsidR="00B21560">
              <w:rPr>
                <w:rFonts w:hint="eastAsia"/>
                <w:b/>
              </w:rPr>
              <w:t>신호를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rFonts w:hint="eastAsia"/>
                <w:b/>
              </w:rPr>
              <w:t>준다면</w:t>
            </w:r>
            <w:r w:rsidR="00B21560">
              <w:rPr>
                <w:rFonts w:hint="eastAsia"/>
                <w:b/>
              </w:rPr>
              <w:t xml:space="preserve"> </w:t>
            </w:r>
            <w:r w:rsidR="00B21560">
              <w:rPr>
                <w:b/>
              </w:rPr>
              <w:t>180</w:t>
            </w:r>
            <w:r w:rsidR="00B21560">
              <w:rPr>
                <w:rFonts w:hint="eastAsia"/>
                <w:b/>
              </w:rPr>
              <w:t>도를</w:t>
            </w:r>
            <w:r w:rsidR="00B21560">
              <w:rPr>
                <w:rFonts w:hint="eastAsia"/>
                <w:b/>
              </w:rPr>
              <w:t xml:space="preserve"> </w:t>
            </w:r>
            <w:proofErr w:type="spellStart"/>
            <w:r w:rsidR="00CA0E57">
              <w:rPr>
                <w:rFonts w:hint="eastAsia"/>
                <w:b/>
              </w:rPr>
              <w:t>가르킨다</w:t>
            </w:r>
            <w:proofErr w:type="spellEnd"/>
            <w:r w:rsidR="00CA0E57">
              <w:rPr>
                <w:rFonts w:hint="eastAsia"/>
                <w:b/>
              </w:rPr>
              <w:t>.</w:t>
            </w:r>
          </w:p>
          <w:p w14:paraId="53ECBCCE" w14:textId="1F0DB883" w:rsidR="00AA1175" w:rsidRDefault="00BB6A6F" w:rsidP="006D0E37">
            <w:pPr>
              <w:rPr>
                <w:rFonts w:hint="eastAsia"/>
                <w:b/>
                <w:caps w:val="0"/>
              </w:rPr>
            </w:pPr>
            <w:r>
              <w:rPr>
                <w:rFonts w:hint="eastAsia"/>
                <w:b/>
              </w:rPr>
              <w:t>이때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servo</w:t>
            </w:r>
            <w:r>
              <w:rPr>
                <w:rFonts w:hint="eastAsia"/>
                <w:b/>
              </w:rPr>
              <w:t>라는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라이브러리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함수를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이용하면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서보모터를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동작할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수있는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다양한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라이브러리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함수를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사용할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수</w:t>
            </w:r>
            <w:r w:rsidR="000610D2">
              <w:rPr>
                <w:rFonts w:hint="eastAsia"/>
                <w:b/>
              </w:rPr>
              <w:t xml:space="preserve"> </w:t>
            </w:r>
            <w:r w:rsidR="000610D2">
              <w:rPr>
                <w:rFonts w:hint="eastAsia"/>
                <w:b/>
              </w:rPr>
              <w:t>있다</w:t>
            </w:r>
            <w:r w:rsidR="000610D2">
              <w:rPr>
                <w:rFonts w:hint="eastAsia"/>
                <w:b/>
              </w:rPr>
              <w:t>.</w:t>
            </w:r>
            <w:r w:rsidR="00392FF7">
              <w:rPr>
                <w:b/>
              </w:rPr>
              <w:t xml:space="preserve"> </w:t>
            </w:r>
            <w:r w:rsidR="00392FF7">
              <w:rPr>
                <w:rFonts w:hint="eastAsia"/>
                <w:b/>
              </w:rPr>
              <w:t>여기서</w:t>
            </w:r>
            <w:r w:rsidR="00392FF7">
              <w:rPr>
                <w:rFonts w:hint="eastAsia"/>
                <w:b/>
              </w:rPr>
              <w:t xml:space="preserve"> </w:t>
            </w:r>
            <w:r w:rsidR="00392FF7">
              <w:rPr>
                <w:rFonts w:hint="eastAsia"/>
                <w:b/>
              </w:rPr>
              <w:t>주로</w:t>
            </w:r>
            <w:r w:rsidR="00392FF7">
              <w:rPr>
                <w:rFonts w:hint="eastAsia"/>
                <w:b/>
              </w:rPr>
              <w:t xml:space="preserve"> </w:t>
            </w:r>
            <w:r w:rsidR="00392FF7">
              <w:rPr>
                <w:rFonts w:hint="eastAsia"/>
                <w:b/>
              </w:rPr>
              <w:t>사용한</w:t>
            </w:r>
            <w:r w:rsidR="00392FF7">
              <w:rPr>
                <w:rFonts w:hint="eastAsia"/>
                <w:b/>
              </w:rPr>
              <w:t xml:space="preserve"> </w:t>
            </w:r>
            <w:r w:rsidR="00392FF7">
              <w:rPr>
                <w:rFonts w:hint="eastAsia"/>
                <w:b/>
              </w:rPr>
              <w:t>것은</w:t>
            </w:r>
            <w:r w:rsidR="00392FF7">
              <w:rPr>
                <w:rFonts w:hint="eastAsia"/>
                <w:b/>
              </w:rPr>
              <w:t xml:space="preserve"> </w:t>
            </w:r>
            <w:r w:rsidR="00825798">
              <w:rPr>
                <w:b/>
              </w:rPr>
              <w:t>at</w:t>
            </w:r>
            <w:r w:rsidR="006843C0">
              <w:rPr>
                <w:rFonts w:hint="eastAsia"/>
                <w:b/>
              </w:rPr>
              <w:t>t</w:t>
            </w:r>
            <w:r w:rsidR="00825798">
              <w:rPr>
                <w:b/>
              </w:rPr>
              <w:t>ach</w:t>
            </w:r>
            <w:r w:rsidR="00825798">
              <w:rPr>
                <w:rFonts w:hint="eastAsia"/>
                <w:b/>
              </w:rPr>
              <w:t>함수와</w:t>
            </w:r>
            <w:r w:rsidR="00825798">
              <w:rPr>
                <w:rFonts w:hint="eastAsia"/>
                <w:b/>
              </w:rPr>
              <w:t xml:space="preserve"> </w:t>
            </w:r>
            <w:proofErr w:type="gramStart"/>
            <w:r w:rsidR="00825798">
              <w:rPr>
                <w:b/>
              </w:rPr>
              <w:t>write</w:t>
            </w:r>
            <w:r w:rsidR="00825798">
              <w:rPr>
                <w:rFonts w:hint="eastAsia"/>
                <w:b/>
              </w:rPr>
              <w:t>함수</w:t>
            </w:r>
            <w:r w:rsidR="00825798">
              <w:rPr>
                <w:rFonts w:hint="eastAsia"/>
                <w:b/>
              </w:rPr>
              <w:t xml:space="preserve"> </w:t>
            </w:r>
            <w:r w:rsidR="00825798">
              <w:rPr>
                <w:rFonts w:hint="eastAsia"/>
                <w:b/>
              </w:rPr>
              <w:t>이다</w:t>
            </w:r>
            <w:proofErr w:type="gramEnd"/>
            <w:r w:rsidR="00825798">
              <w:rPr>
                <w:rFonts w:hint="eastAsia"/>
                <w:b/>
              </w:rPr>
              <w:t>.</w:t>
            </w:r>
            <w:r w:rsidR="00B13B84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첫번째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실험에서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0</w:t>
            </w:r>
            <w:r w:rsidR="00000D21">
              <w:rPr>
                <w:rFonts w:hint="eastAsia"/>
                <w:b/>
              </w:rPr>
              <w:t>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45</w:t>
            </w:r>
            <w:r w:rsidR="00000D21">
              <w:rPr>
                <w:rFonts w:hint="eastAsia"/>
                <w:b/>
              </w:rPr>
              <w:t>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90</w:t>
            </w:r>
            <w:r w:rsidR="00000D21">
              <w:rPr>
                <w:rFonts w:hint="eastAsia"/>
                <w:b/>
              </w:rPr>
              <w:t>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135</w:t>
            </w:r>
            <w:r w:rsidR="00000D21">
              <w:rPr>
                <w:rFonts w:hint="eastAsia"/>
                <w:b/>
              </w:rPr>
              <w:t>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180</w:t>
            </w:r>
            <w:r w:rsidR="00000D21">
              <w:rPr>
                <w:rFonts w:hint="eastAsia"/>
                <w:b/>
              </w:rPr>
              <w:t>도는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b/>
              </w:rPr>
              <w:t>for</w:t>
            </w:r>
            <w:r w:rsidR="00000D21">
              <w:rPr>
                <w:rFonts w:hint="eastAsia"/>
                <w:b/>
              </w:rPr>
              <w:t>문을</w:t>
            </w:r>
            <w:r w:rsidR="00000D21">
              <w:rPr>
                <w:rFonts w:hint="eastAsia"/>
                <w:b/>
              </w:rPr>
              <w:t xml:space="preserve"> </w:t>
            </w:r>
            <w:r w:rsidR="00000D21">
              <w:rPr>
                <w:rFonts w:hint="eastAsia"/>
                <w:b/>
              </w:rPr>
              <w:t>이용하여</w:t>
            </w:r>
            <w:r w:rsidR="00000D21">
              <w:rPr>
                <w:rFonts w:hint="eastAsia"/>
                <w:b/>
              </w:rPr>
              <w:t>,</w:t>
            </w:r>
            <w:r w:rsidR="00000D21">
              <w:rPr>
                <w:b/>
              </w:rPr>
              <w:t xml:space="preserve"> </w:t>
            </w:r>
            <w:r w:rsidR="00970BC9">
              <w:rPr>
                <w:b/>
              </w:rPr>
              <w:t>0~45</w:t>
            </w:r>
            <w:r w:rsidR="00970BC9">
              <w:rPr>
                <w:rFonts w:hint="eastAsia"/>
                <w:b/>
              </w:rPr>
              <w:t>도</w:t>
            </w:r>
            <w:r w:rsidR="00970BC9">
              <w:rPr>
                <w:rFonts w:hint="eastAsia"/>
                <w:b/>
              </w:rPr>
              <w:t>,</w:t>
            </w:r>
            <w:r w:rsidR="00970BC9">
              <w:rPr>
                <w:b/>
              </w:rPr>
              <w:t xml:space="preserve"> 45~90</w:t>
            </w:r>
            <w:r w:rsidR="00970BC9">
              <w:rPr>
                <w:rFonts w:hint="eastAsia"/>
                <w:b/>
              </w:rPr>
              <w:t>도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b/>
              </w:rPr>
              <w:t>90~135</w:t>
            </w:r>
            <w:r w:rsidR="00970BC9">
              <w:rPr>
                <w:rFonts w:hint="eastAsia"/>
                <w:b/>
              </w:rPr>
              <w:t>도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b/>
              </w:rPr>
              <w:t>135</w:t>
            </w:r>
            <w:r w:rsidR="00970BC9">
              <w:rPr>
                <w:rFonts w:hint="eastAsia"/>
                <w:b/>
              </w:rPr>
              <w:t>~</w:t>
            </w:r>
            <w:r w:rsidR="00970BC9">
              <w:rPr>
                <w:b/>
              </w:rPr>
              <w:t>180</w:t>
            </w:r>
            <w:r w:rsidR="00970BC9">
              <w:rPr>
                <w:rFonts w:hint="eastAsia"/>
                <w:b/>
              </w:rPr>
              <w:t>도의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rFonts w:hint="eastAsia"/>
                <w:b/>
              </w:rPr>
              <w:t>사이에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b/>
              </w:rPr>
              <w:t>delay</w:t>
            </w:r>
            <w:r w:rsidR="00970BC9">
              <w:rPr>
                <w:rFonts w:hint="eastAsia"/>
                <w:b/>
              </w:rPr>
              <w:t>를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rFonts w:hint="eastAsia"/>
                <w:b/>
              </w:rPr>
              <w:t>사용하여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rFonts w:hint="eastAsia"/>
                <w:b/>
              </w:rPr>
              <w:t>구분을</w:t>
            </w:r>
            <w:r w:rsidR="00970BC9">
              <w:rPr>
                <w:rFonts w:hint="eastAsia"/>
                <w:b/>
              </w:rPr>
              <w:t xml:space="preserve"> </w:t>
            </w:r>
            <w:r w:rsidR="00970BC9">
              <w:rPr>
                <w:rFonts w:hint="eastAsia"/>
                <w:b/>
              </w:rPr>
              <w:t>하였</w:t>
            </w:r>
            <w:r w:rsidR="00955739">
              <w:rPr>
                <w:rFonts w:hint="eastAsia"/>
                <w:b/>
              </w:rPr>
              <w:t>다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그런데</w:t>
            </w:r>
            <w:r w:rsidR="00955739">
              <w:rPr>
                <w:rFonts w:hint="eastAsia"/>
                <w:b/>
              </w:rPr>
              <w:t>,</w:t>
            </w:r>
            <w:r w:rsidR="00955739">
              <w:rPr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프로그램을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돌려도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계속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실행이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안되어서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몇번이고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알아보았는데</w:t>
            </w:r>
            <w:r w:rsidR="00955739">
              <w:rPr>
                <w:rFonts w:hint="eastAsia"/>
                <w:b/>
              </w:rPr>
              <w:t>,</w:t>
            </w:r>
            <w:r w:rsidR="00955739">
              <w:rPr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입력한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코드에서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입력이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들어가는</w:t>
            </w:r>
            <w:r w:rsidR="00955739">
              <w:rPr>
                <w:rFonts w:hint="eastAsia"/>
                <w:b/>
              </w:rPr>
              <w:t xml:space="preserve"> p</w:t>
            </w:r>
            <w:r w:rsidR="00955739">
              <w:rPr>
                <w:b/>
              </w:rPr>
              <w:t>in</w:t>
            </w:r>
            <w:r w:rsidR="00955739">
              <w:rPr>
                <w:rFonts w:hint="eastAsia"/>
                <w:b/>
              </w:rPr>
              <w:t>이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제대로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연결되지</w:t>
            </w:r>
            <w:r w:rsidR="00955739">
              <w:rPr>
                <w:rFonts w:hint="eastAsia"/>
                <w:b/>
              </w:rPr>
              <w:t xml:space="preserve"> </w:t>
            </w:r>
            <w:r w:rsidR="00955739">
              <w:rPr>
                <w:rFonts w:hint="eastAsia"/>
                <w:b/>
              </w:rPr>
              <w:t>않아서</w:t>
            </w:r>
            <w:r w:rsidR="00955739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실행이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되지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않았다</w:t>
            </w:r>
            <w:r w:rsidR="002022BD">
              <w:rPr>
                <w:rFonts w:hint="eastAsia"/>
                <w:b/>
              </w:rPr>
              <w:t>.</w:t>
            </w:r>
            <w:r w:rsidR="002022BD">
              <w:rPr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그래서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선언된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b/>
              </w:rPr>
              <w:t>pin</w:t>
            </w:r>
            <w:r w:rsidR="002022BD">
              <w:rPr>
                <w:rFonts w:hint="eastAsia"/>
                <w:b/>
              </w:rPr>
              <w:t>으로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다시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실행하니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제대로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돌아가는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것을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확인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할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수</w:t>
            </w:r>
            <w:r w:rsidR="002022BD">
              <w:rPr>
                <w:rFonts w:hint="eastAsia"/>
                <w:b/>
              </w:rPr>
              <w:t xml:space="preserve"> </w:t>
            </w:r>
            <w:r w:rsidR="002022BD">
              <w:rPr>
                <w:rFonts w:hint="eastAsia"/>
                <w:b/>
              </w:rPr>
              <w:t>있었다</w:t>
            </w:r>
            <w:r w:rsidR="002022BD">
              <w:rPr>
                <w:rFonts w:hint="eastAsia"/>
                <w:b/>
              </w:rPr>
              <w:t>.</w:t>
            </w:r>
            <w:r w:rsidR="002022BD">
              <w:rPr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다음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실험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부터는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코드를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짠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후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입력한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코드와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맞는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아두이노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핀번호에</w:t>
            </w:r>
            <w:r w:rsidR="0038114F">
              <w:rPr>
                <w:rFonts w:hint="eastAsia"/>
                <w:b/>
              </w:rPr>
              <w:t xml:space="preserve"> </w:t>
            </w:r>
            <w:proofErr w:type="gramStart"/>
            <w:r w:rsidR="0038114F">
              <w:rPr>
                <w:rFonts w:hint="eastAsia"/>
                <w:b/>
              </w:rPr>
              <w:t>연결되어있는지</w:t>
            </w:r>
            <w:r w:rsidR="0038114F">
              <w:rPr>
                <w:rFonts w:hint="eastAsia"/>
                <w:b/>
              </w:rPr>
              <w:t xml:space="preserve">  </w:t>
            </w:r>
            <w:r w:rsidR="0038114F">
              <w:rPr>
                <w:rFonts w:hint="eastAsia"/>
                <w:b/>
              </w:rPr>
              <w:t>확인</w:t>
            </w:r>
            <w:proofErr w:type="gramEnd"/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해야겠다</w:t>
            </w:r>
            <w:r w:rsidR="0038114F">
              <w:rPr>
                <w:rFonts w:hint="eastAsia"/>
                <w:b/>
              </w:rPr>
              <w:t>.</w:t>
            </w:r>
            <w:r w:rsidR="0038114F">
              <w:rPr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두번째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실험은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각도가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돌아가는</w:t>
            </w:r>
            <w:r w:rsidR="0038114F">
              <w:rPr>
                <w:rFonts w:hint="eastAsia"/>
                <w:b/>
              </w:rPr>
              <w:t xml:space="preserve"> </w:t>
            </w:r>
            <w:r w:rsidR="0038114F">
              <w:rPr>
                <w:rFonts w:hint="eastAsia"/>
                <w:b/>
              </w:rPr>
              <w:t>것을</w:t>
            </w:r>
            <w:r w:rsidR="0038114F">
              <w:rPr>
                <w:rFonts w:hint="eastAsia"/>
                <w:b/>
              </w:rPr>
              <w:t xml:space="preserve"> </w:t>
            </w:r>
            <w:r w:rsidR="006C377C">
              <w:rPr>
                <w:b/>
              </w:rPr>
              <w:t>led</w:t>
            </w:r>
            <w:r w:rsidR="006C377C">
              <w:rPr>
                <w:rFonts w:hint="eastAsia"/>
                <w:b/>
              </w:rPr>
              <w:t>로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나타내는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것이였는데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우리는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각도에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맞게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b/>
              </w:rPr>
              <w:t>for</w:t>
            </w:r>
            <w:r w:rsidR="006C377C">
              <w:rPr>
                <w:rFonts w:hint="eastAsia"/>
                <w:b/>
              </w:rPr>
              <w:t>문안에</w:t>
            </w:r>
            <w:r w:rsidR="006C377C">
              <w:rPr>
                <w:rFonts w:hint="eastAsia"/>
                <w:b/>
              </w:rPr>
              <w:t xml:space="preserve"> l</w:t>
            </w:r>
            <w:r w:rsidR="006C377C">
              <w:rPr>
                <w:b/>
              </w:rPr>
              <w:t>ed</w:t>
            </w:r>
            <w:r w:rsidR="006C377C">
              <w:rPr>
                <w:rFonts w:hint="eastAsia"/>
                <w:b/>
              </w:rPr>
              <w:t>핀에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b/>
              </w:rPr>
              <w:t>pwm</w:t>
            </w:r>
            <w:r w:rsidR="006C377C">
              <w:rPr>
                <w:rFonts w:hint="eastAsia"/>
                <w:b/>
              </w:rPr>
              <w:t>을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이용하여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아날로그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신호를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같이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넣어서</w:t>
            </w:r>
            <w:r w:rsidR="006C377C">
              <w:rPr>
                <w:rFonts w:hint="eastAsia"/>
                <w:b/>
              </w:rPr>
              <w:t xml:space="preserve"> </w:t>
            </w:r>
            <w:proofErr w:type="gramStart"/>
            <w:r w:rsidR="006C377C">
              <w:rPr>
                <w:rFonts w:hint="eastAsia"/>
                <w:b/>
              </w:rPr>
              <w:t>표현</w:t>
            </w:r>
            <w:r w:rsidR="006C377C">
              <w:rPr>
                <w:rFonts w:hint="eastAsia"/>
                <w:b/>
              </w:rPr>
              <w:t xml:space="preserve"> </w:t>
            </w:r>
            <w:r w:rsidR="006C377C">
              <w:rPr>
                <w:rFonts w:hint="eastAsia"/>
                <w:b/>
              </w:rPr>
              <w:t>하였다</w:t>
            </w:r>
            <w:proofErr w:type="gramEnd"/>
            <w:r w:rsidR="006C377C">
              <w:rPr>
                <w:rFonts w:hint="eastAsia"/>
                <w:b/>
              </w:rPr>
              <w:t>.</w:t>
            </w:r>
            <w:r w:rsidR="00944BFF">
              <w:rPr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두번째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실험에서는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b/>
              </w:rPr>
              <w:t>led</w:t>
            </w:r>
            <w:r w:rsidR="00944BFF">
              <w:rPr>
                <w:rFonts w:hint="eastAsia"/>
                <w:b/>
              </w:rPr>
              <w:t>핀에서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불이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들어오지</w:t>
            </w:r>
            <w:r w:rsidR="00944BFF">
              <w:rPr>
                <w:rFonts w:hint="eastAsia"/>
                <w:b/>
              </w:rPr>
              <w:t xml:space="preserve"> </w:t>
            </w:r>
            <w:proofErr w:type="spellStart"/>
            <w:r w:rsidR="00944BFF">
              <w:rPr>
                <w:rFonts w:hint="eastAsia"/>
                <w:b/>
              </w:rPr>
              <w:t>않아</w:t>
            </w:r>
            <w:proofErr w:type="spellEnd"/>
            <w:r w:rsidR="00944BFF">
              <w:rPr>
                <w:rFonts w:hint="eastAsia"/>
                <w:b/>
              </w:rPr>
              <w:t xml:space="preserve"> </w:t>
            </w:r>
            <w:proofErr w:type="gramStart"/>
            <w:r w:rsidR="00944BFF">
              <w:rPr>
                <w:rFonts w:hint="eastAsia"/>
                <w:b/>
              </w:rPr>
              <w:t>확인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해보니</w:t>
            </w:r>
            <w:proofErr w:type="gramEnd"/>
            <w:r w:rsidR="00944BFF">
              <w:rPr>
                <w:rFonts w:hint="eastAsia"/>
                <w:b/>
              </w:rPr>
              <w:t xml:space="preserve"> </w:t>
            </w:r>
            <w:proofErr w:type="spellStart"/>
            <w:r w:rsidR="00944BFF">
              <w:rPr>
                <w:rFonts w:hint="eastAsia"/>
                <w:b/>
              </w:rPr>
              <w:t>아두이노</w:t>
            </w:r>
            <w:proofErr w:type="spellEnd"/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판에서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핀에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동작하지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않는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곳이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많았다</w:t>
            </w:r>
            <w:r w:rsidR="00944BFF">
              <w:rPr>
                <w:rFonts w:hint="eastAsia"/>
                <w:b/>
              </w:rPr>
              <w:t>.</w:t>
            </w:r>
            <w:r w:rsidR="00944BFF">
              <w:rPr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많은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사람들이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사용하다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보니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그런지</w:t>
            </w:r>
            <w:r w:rsidR="00944BFF">
              <w:rPr>
                <w:rFonts w:hint="eastAsia"/>
                <w:b/>
              </w:rPr>
              <w:t>,</w:t>
            </w:r>
            <w:r w:rsidR="00944BFF">
              <w:rPr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다음실험</w:t>
            </w:r>
            <w:r w:rsidR="00944BFF">
              <w:rPr>
                <w:rFonts w:hint="eastAsia"/>
                <w:b/>
              </w:rPr>
              <w:t xml:space="preserve"> </w:t>
            </w:r>
            <w:proofErr w:type="spellStart"/>
            <w:r w:rsidR="00944BFF">
              <w:rPr>
                <w:rFonts w:hint="eastAsia"/>
                <w:b/>
              </w:rPr>
              <w:t>부터는</w:t>
            </w:r>
            <w:proofErr w:type="spellEnd"/>
            <w:r w:rsidR="00944BFF">
              <w:rPr>
                <w:rFonts w:hint="eastAsia"/>
                <w:b/>
              </w:rPr>
              <w:t xml:space="preserve"> </w:t>
            </w:r>
            <w:proofErr w:type="spellStart"/>
            <w:r w:rsidR="00944BFF">
              <w:rPr>
                <w:rFonts w:hint="eastAsia"/>
                <w:b/>
              </w:rPr>
              <w:t>실험전</w:t>
            </w:r>
            <w:proofErr w:type="spellEnd"/>
            <w:r w:rsidR="001D2AFB">
              <w:rPr>
                <w:rFonts w:hint="eastAsia"/>
                <w:b/>
              </w:rPr>
              <w:t>,</w:t>
            </w:r>
            <w:r w:rsidR="00944BFF">
              <w:rPr>
                <w:rFonts w:hint="eastAsia"/>
                <w:b/>
              </w:rPr>
              <w:t xml:space="preserve"> </w:t>
            </w:r>
            <w:r w:rsidR="00944BFF">
              <w:rPr>
                <w:rFonts w:hint="eastAsia"/>
                <w:b/>
              </w:rPr>
              <w:t>핀이</w:t>
            </w:r>
            <w:r w:rsidR="00944BFF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제대로</w:t>
            </w:r>
            <w:r w:rsidR="001D2AFB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동작하는지</w:t>
            </w:r>
            <w:r w:rsidR="001D2AFB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확인하고</w:t>
            </w:r>
            <w:r w:rsidR="001D2AFB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난</w:t>
            </w:r>
            <w:r w:rsidR="001D2AFB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후</w:t>
            </w:r>
            <w:r w:rsidR="001D2AFB">
              <w:rPr>
                <w:rFonts w:hint="eastAsia"/>
                <w:b/>
              </w:rPr>
              <w:t xml:space="preserve"> </w:t>
            </w:r>
            <w:r w:rsidR="001D2AFB">
              <w:rPr>
                <w:rFonts w:hint="eastAsia"/>
                <w:b/>
              </w:rPr>
              <w:t>실험</w:t>
            </w:r>
            <w:r w:rsidR="001D2AFB">
              <w:rPr>
                <w:rFonts w:hint="eastAsia"/>
                <w:b/>
              </w:rPr>
              <w:t xml:space="preserve"> </w:t>
            </w:r>
            <w:proofErr w:type="spellStart"/>
            <w:r w:rsidR="001D2AFB">
              <w:rPr>
                <w:rFonts w:hint="eastAsia"/>
                <w:b/>
              </w:rPr>
              <w:t>해야겠다</w:t>
            </w:r>
            <w:proofErr w:type="spellEnd"/>
            <w:r w:rsidR="001D2AFB">
              <w:rPr>
                <w:rFonts w:hint="eastAsia"/>
                <w:b/>
              </w:rPr>
              <w:t>.</w:t>
            </w:r>
          </w:p>
          <w:p w14:paraId="6A00D01E" w14:textId="49BBC41A" w:rsidR="00CA0E57" w:rsidRDefault="00CA0E57" w:rsidP="006D0E37">
            <w:pPr>
              <w:rPr>
                <w:b/>
              </w:rPr>
            </w:pPr>
          </w:p>
          <w:p w14:paraId="435F0125" w14:textId="2EBBD144" w:rsidR="00944BFF" w:rsidRDefault="00944BFF" w:rsidP="006D0E37">
            <w:pPr>
              <w:rPr>
                <w:b/>
              </w:rPr>
            </w:pPr>
          </w:p>
          <w:p w14:paraId="7657FBF6" w14:textId="2869F98A" w:rsidR="00944BFF" w:rsidRDefault="00944BFF" w:rsidP="006D0E37">
            <w:pPr>
              <w:rPr>
                <w:b/>
              </w:rPr>
            </w:pPr>
          </w:p>
          <w:p w14:paraId="0496EFA3" w14:textId="2D740526" w:rsidR="00944BFF" w:rsidRDefault="00944BFF" w:rsidP="006D0E37">
            <w:pPr>
              <w:rPr>
                <w:b/>
              </w:rPr>
            </w:pPr>
          </w:p>
          <w:p w14:paraId="56F660D7" w14:textId="44EDF05F" w:rsidR="00944BFF" w:rsidRDefault="00944BFF" w:rsidP="006D0E37">
            <w:pPr>
              <w:rPr>
                <w:b/>
              </w:rPr>
            </w:pPr>
          </w:p>
          <w:p w14:paraId="772B454C" w14:textId="77777777" w:rsidR="00944BFF" w:rsidRDefault="00944BFF" w:rsidP="006D0E37">
            <w:pPr>
              <w:rPr>
                <w:rFonts w:hint="eastAsia"/>
                <w:b/>
                <w:caps w:val="0"/>
              </w:rPr>
            </w:pPr>
          </w:p>
          <w:p w14:paraId="4B9968FF" w14:textId="77777777" w:rsidR="00CA0E57" w:rsidRDefault="00CA0E57" w:rsidP="006D0E37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추가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라이브러리를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사용하지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않고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write </w:t>
            </w:r>
            <w:r>
              <w:rPr>
                <w:rFonts w:hint="eastAsia"/>
                <w:b/>
              </w:rPr>
              <w:t>함수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법</w:t>
            </w:r>
          </w:p>
          <w:p w14:paraId="667BBE9E" w14:textId="77777777" w:rsidR="00CA0E57" w:rsidRDefault="00CA0E57" w:rsidP="006D0E37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먼저</w:t>
            </w:r>
            <w:r>
              <w:rPr>
                <w:rFonts w:hint="eastAsia"/>
                <w:b/>
              </w:rPr>
              <w:t xml:space="preserve"> s</w:t>
            </w:r>
            <w:r>
              <w:rPr>
                <w:b/>
              </w:rPr>
              <w:t xml:space="preserve">ervo </w:t>
            </w:r>
            <w:r>
              <w:rPr>
                <w:rFonts w:hint="eastAsia"/>
                <w:b/>
              </w:rPr>
              <w:t>라이브러리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경로에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들어가서</w:t>
            </w:r>
            <w:r>
              <w:rPr>
                <w:rFonts w:hint="eastAsia"/>
                <w:b/>
              </w:rPr>
              <w:t xml:space="preserve"> c</w:t>
            </w:r>
            <w:r>
              <w:rPr>
                <w:b/>
              </w:rPr>
              <w:t xml:space="preserve">pp </w:t>
            </w:r>
            <w:r>
              <w:rPr>
                <w:rFonts w:hint="eastAsia"/>
                <w:b/>
              </w:rPr>
              <w:t>파일을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열어보면</w:t>
            </w:r>
          </w:p>
          <w:p w14:paraId="03708138" w14:textId="77777777" w:rsidR="00CA0E57" w:rsidRDefault="00CA0E57" w:rsidP="006D0E37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 xml:space="preserve">rite </w:t>
            </w:r>
            <w:r>
              <w:rPr>
                <w:rFonts w:hint="eastAsia"/>
                <w:b/>
              </w:rPr>
              <w:t>함수가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다음과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같이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선언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된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있다</w:t>
            </w:r>
            <w:r>
              <w:rPr>
                <w:rFonts w:hint="eastAsia"/>
                <w:b/>
              </w:rPr>
              <w:t>.</w:t>
            </w:r>
          </w:p>
          <w:p w14:paraId="3D02A383" w14:textId="77777777" w:rsidR="00CA0E57" w:rsidRDefault="00CA0E57" w:rsidP="00CA0E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aps w:val="0"/>
                <w:color w:val="0000FF"/>
                <w:kern w:val="0"/>
                <w:sz w:val="19"/>
                <w:szCs w:val="19"/>
              </w:rPr>
            </w:pPr>
          </w:p>
          <w:p w14:paraId="3BC37818" w14:textId="77777777" w:rsidR="00CA0E57" w:rsidRDefault="00CA0E57" w:rsidP="00CA0E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aps w:val="0"/>
                <w:color w:val="0000FF"/>
                <w:kern w:val="0"/>
                <w:sz w:val="19"/>
                <w:szCs w:val="19"/>
              </w:rPr>
            </w:pPr>
          </w:p>
          <w:p w14:paraId="1710D330" w14:textId="29479FA0" w:rsidR="00CA0E57" w:rsidRDefault="00CA0E57" w:rsidP="00CA0E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Servo::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degrees) {</w:t>
            </w:r>
          </w:p>
          <w:p w14:paraId="7B829E58" w14:textId="77777777" w:rsidR="00CA0E57" w:rsidRDefault="00CA0E57" w:rsidP="00CA0E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degrees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constrain(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degrees,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-&gt;minAngle,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-&gt;maxAngle);</w:t>
            </w:r>
          </w:p>
          <w:p w14:paraId="5D0181DD" w14:textId="77777777" w:rsidR="00CA0E57" w:rsidRDefault="00CA0E57" w:rsidP="00CA0E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-&gt;writeMicroseconds(ANGLE_TO_US(degrees));</w:t>
            </w:r>
          </w:p>
          <w:p w14:paraId="24D104DB" w14:textId="7B070F99" w:rsidR="00CA0E57" w:rsidRDefault="00CA0E57" w:rsidP="00CA0E57">
            <w:pPr>
              <w:rPr>
                <w:rFonts w:ascii="돋움체" w:eastAsia="돋움체" w:cs="돋움체"/>
                <w:cap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EE5F96" w14:textId="4BD5D2D6" w:rsidR="00944BFF" w:rsidRDefault="00944BFF" w:rsidP="00CA0E5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06314F" w14:textId="7DEDEB42" w:rsidR="00944BFF" w:rsidRDefault="00944BFF" w:rsidP="00CA0E57">
            <w:pPr>
              <w:rPr>
                <w:rFonts w:ascii="돋움체" w:eastAsia="돋움체" w:cs="돋움체" w:hint="eastAsia"/>
                <w:caps w:val="0"/>
                <w:color w:val="000000"/>
                <w:kern w:val="0"/>
                <w:sz w:val="19"/>
                <w:szCs w:val="19"/>
              </w:rPr>
            </w:pPr>
          </w:p>
          <w:p w14:paraId="6AB93BB1" w14:textId="77777777" w:rsidR="00944BFF" w:rsidRDefault="00944BFF" w:rsidP="00CA0E57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여기에서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writeMicroseconds </w:t>
            </w:r>
            <w:r>
              <w:rPr>
                <w:rFonts w:hint="eastAsia"/>
                <w:b/>
              </w:rPr>
              <w:t>함수가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호출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되므로</w:t>
            </w:r>
            <w:proofErr w:type="gramEnd"/>
            <w:r>
              <w:rPr>
                <w:rFonts w:hint="eastAsia"/>
                <w:b/>
              </w:rPr>
              <w:t>,</w:t>
            </w:r>
          </w:p>
          <w:p w14:paraId="38A75EB2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Servo::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writeMicroseconds(uint16 pulseWidth) {</w:t>
            </w:r>
          </w:p>
          <w:p w14:paraId="07E8B606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-&gt;attached()) {</w:t>
            </w:r>
          </w:p>
          <w:p w14:paraId="059BB21D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ASSERT(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410CC346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AC2BE0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1BE2E0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pulseWidth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constrain(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pulseWidth,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-&gt;minPW,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-&gt;maxPW);</w:t>
            </w:r>
          </w:p>
          <w:p w14:paraId="79DB958C" w14:textId="77777777" w:rsidR="00944BFF" w:rsidRDefault="00944BFF" w:rsidP="00944BF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analogWrite(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-&gt;pin, US_TO_COMPARE(pulseWidth));</w:t>
            </w:r>
          </w:p>
          <w:p w14:paraId="113001E4" w14:textId="35A7D37C" w:rsidR="00944BFF" w:rsidRDefault="00944BFF" w:rsidP="00944BFF">
            <w:pPr>
              <w:rPr>
                <w:rFonts w:ascii="돋움체" w:eastAsia="돋움체" w:cs="돋움체"/>
                <w:cap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EFFFE1" w14:textId="1344F20B" w:rsidR="00944BFF" w:rsidRDefault="00944BFF" w:rsidP="00944BFF">
            <w:pPr>
              <w:rPr>
                <w:b/>
                <w:caps w:val="0"/>
              </w:rPr>
            </w:pPr>
            <w:r>
              <w:rPr>
                <w:rFonts w:hint="eastAsia"/>
                <w:b/>
              </w:rPr>
              <w:t>그러므로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라이브러리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함수를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사용하지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않고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사용하기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위해서는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write </w:t>
            </w:r>
            <w:r>
              <w:rPr>
                <w:rFonts w:hint="eastAsia"/>
                <w:b/>
              </w:rPr>
              <w:t>함수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writemicroseconds</w:t>
            </w:r>
            <w:r>
              <w:rPr>
                <w:rFonts w:hint="eastAsia"/>
                <w:b/>
              </w:rPr>
              <w:t>함수</w:t>
            </w:r>
            <w:r>
              <w:rPr>
                <w:rFonts w:hint="eastAsia"/>
                <w:b/>
              </w:rPr>
              <w:t>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새로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만들어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된다</w:t>
            </w:r>
            <w:r>
              <w:rPr>
                <w:rFonts w:hint="eastAsia"/>
                <w:b/>
              </w:rPr>
              <w:t>.</w:t>
            </w:r>
          </w:p>
          <w:p w14:paraId="0268FE4A" w14:textId="77777777" w:rsidR="00944BFF" w:rsidRPr="00944BFF" w:rsidRDefault="00944BFF" w:rsidP="00944BFF">
            <w:pPr>
              <w:rPr>
                <w:rFonts w:ascii="돋움체" w:eastAsia="돋움체" w:cs="돋움체" w:hint="eastAsia"/>
                <w:caps w:val="0"/>
                <w:color w:val="000000"/>
                <w:kern w:val="0"/>
                <w:sz w:val="19"/>
                <w:szCs w:val="19"/>
              </w:rPr>
            </w:pPr>
          </w:p>
          <w:p w14:paraId="66DB19F3" w14:textId="083EB311" w:rsidR="00944BFF" w:rsidRDefault="00944BFF" w:rsidP="00944BFF">
            <w:pPr>
              <w:rPr>
                <w:b/>
              </w:rPr>
            </w:pPr>
            <w:r>
              <w:rPr>
                <w:rFonts w:hint="eastAsia"/>
                <w:b/>
                <w:caps w:val="0"/>
              </w:rPr>
              <w:t>c</w:t>
            </w:r>
            <w:r>
              <w:rPr>
                <w:b/>
                <w:caps w:val="0"/>
              </w:rPr>
              <w:t>onstrain</w:t>
            </w:r>
            <w:r>
              <w:rPr>
                <w:rFonts w:hint="eastAsia"/>
                <w:b/>
                <w:caps w:val="0"/>
              </w:rPr>
              <w:t>함수와</w:t>
            </w:r>
            <w:r>
              <w:rPr>
                <w:rFonts w:hint="eastAsia"/>
                <w:b/>
                <w:caps w:val="0"/>
              </w:rPr>
              <w:t xml:space="preserve"> </w:t>
            </w:r>
            <w:proofErr w:type="spellStart"/>
            <w:r>
              <w:rPr>
                <w:b/>
                <w:caps w:val="0"/>
              </w:rPr>
              <w:t>analogwrite</w:t>
            </w:r>
            <w:proofErr w:type="spellEnd"/>
            <w:r>
              <w:rPr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함수를</w:t>
            </w:r>
            <w:r>
              <w:rPr>
                <w:rFonts w:hint="eastAsia"/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사용하여</w:t>
            </w:r>
            <w:r>
              <w:rPr>
                <w:rFonts w:hint="eastAsia"/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만들고</w:t>
            </w:r>
            <w:r>
              <w:rPr>
                <w:rFonts w:hint="eastAsia"/>
                <w:b/>
                <w:caps w:val="0"/>
              </w:rPr>
              <w:t>,</w:t>
            </w:r>
          </w:p>
          <w:p w14:paraId="2DAFBB93" w14:textId="77777777" w:rsidR="00944BFF" w:rsidRPr="00944BFF" w:rsidRDefault="00944BFF" w:rsidP="00944BF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caps w:val="0"/>
              </w:rPr>
              <w:t>i</w:t>
            </w:r>
            <w:r>
              <w:rPr>
                <w:b/>
                <w:caps w:val="0"/>
              </w:rPr>
              <w:t xml:space="preserve">nt </w:t>
            </w:r>
            <w:proofErr w:type="spellStart"/>
            <w:r>
              <w:rPr>
                <w:b/>
                <w:caps w:val="0"/>
              </w:rPr>
              <w:t>minpw</w:t>
            </w:r>
            <w:proofErr w:type="spellEnd"/>
            <w:r>
              <w:rPr>
                <w:b/>
                <w:caps w:val="0"/>
              </w:rPr>
              <w:t xml:space="preserve">, int </w:t>
            </w:r>
            <w:proofErr w:type="spellStart"/>
            <w:r>
              <w:rPr>
                <w:b/>
                <w:caps w:val="0"/>
              </w:rPr>
              <w:t>maxpw</w:t>
            </w:r>
            <w:proofErr w:type="spellEnd"/>
            <w:r>
              <w:rPr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선언</w:t>
            </w:r>
            <w:r>
              <w:rPr>
                <w:rFonts w:hint="eastAsia"/>
                <w:b/>
                <w:caps w:val="0"/>
              </w:rPr>
              <w:t>,</w:t>
            </w:r>
            <w:r>
              <w:rPr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i</w:t>
            </w:r>
            <w:r>
              <w:rPr>
                <w:b/>
                <w:caps w:val="0"/>
              </w:rPr>
              <w:t xml:space="preserve">nt </w:t>
            </w:r>
            <w:r>
              <w:rPr>
                <w:rFonts w:hint="eastAsia"/>
                <w:b/>
                <w:caps w:val="0"/>
              </w:rPr>
              <w:t>p</w:t>
            </w:r>
            <w:r>
              <w:rPr>
                <w:b/>
                <w:caps w:val="0"/>
              </w:rPr>
              <w:t>in,</w:t>
            </w:r>
            <w:r>
              <w:rPr>
                <w:rFonts w:hint="eastAsia"/>
                <w:b/>
              </w:rPr>
              <w:t xml:space="preserve"> i</w:t>
            </w:r>
            <w:r>
              <w:rPr>
                <w:b/>
              </w:rPr>
              <w:t xml:space="preserve">nt Minangle, int </w:t>
            </w:r>
            <w:proofErr w:type="gramStart"/>
            <w:r>
              <w:rPr>
                <w:b/>
              </w:rPr>
              <w:t xml:space="preserve">maxangle </w:t>
            </w:r>
            <w:r>
              <w:rPr>
                <w:rFonts w:hint="eastAsia"/>
                <w:b/>
                <w:caps w:val="0"/>
              </w:rPr>
              <w:t>을</w:t>
            </w:r>
            <w:proofErr w:type="gramEnd"/>
            <w:r>
              <w:rPr>
                <w:rFonts w:hint="eastAsia"/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선언하면</w:t>
            </w:r>
            <w:r>
              <w:rPr>
                <w:rFonts w:hint="eastAsia"/>
                <w:b/>
                <w:caps w:val="0"/>
              </w:rPr>
              <w:t xml:space="preserve"> </w:t>
            </w:r>
            <w:r>
              <w:rPr>
                <w:rFonts w:hint="eastAsia"/>
                <w:b/>
                <w:caps w:val="0"/>
              </w:rPr>
              <w:t>된다</w:t>
            </w:r>
            <w:r>
              <w:rPr>
                <w:rFonts w:hint="eastAsia"/>
                <w:b/>
                <w:caps w:val="0"/>
              </w:rPr>
              <w:t>.</w:t>
            </w:r>
          </w:p>
          <w:p w14:paraId="145D2C35" w14:textId="054E7373" w:rsidR="00944BFF" w:rsidRPr="00944BFF" w:rsidRDefault="00944BFF" w:rsidP="00944BFF">
            <w:pPr>
              <w:rPr>
                <w:rFonts w:hint="eastAsia"/>
                <w:b/>
              </w:rPr>
            </w:pPr>
          </w:p>
        </w:tc>
      </w:tr>
    </w:tbl>
    <w:p w14:paraId="49B285A0" w14:textId="116BA51F" w:rsidR="006D0E37" w:rsidRPr="008744D9" w:rsidRDefault="006D0E37" w:rsidP="006D0E37">
      <w:bookmarkStart w:id="0" w:name="_GoBack"/>
      <w:bookmarkEnd w:id="0"/>
    </w:p>
    <w:sectPr w:rsidR="006D0E37" w:rsidRPr="008744D9">
      <w:footerReference w:type="default" r:id="rId14"/>
      <w:headerReference w:type="first" r:id="rId15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BDA12" w14:textId="77777777" w:rsidR="00765C97" w:rsidRDefault="00765C97">
      <w:pPr>
        <w:spacing w:before="0" w:after="0"/>
      </w:pPr>
      <w:r>
        <w:separator/>
      </w:r>
    </w:p>
  </w:endnote>
  <w:endnote w:type="continuationSeparator" w:id="0">
    <w:p w14:paraId="04A598D7" w14:textId="77777777" w:rsidR="00765C97" w:rsidRDefault="00765C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CC530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BC2E" w14:textId="77777777" w:rsidR="00765C97" w:rsidRDefault="00765C97">
      <w:pPr>
        <w:spacing w:before="0" w:after="0"/>
      </w:pPr>
      <w:r>
        <w:separator/>
      </w:r>
    </w:p>
  </w:footnote>
  <w:footnote w:type="continuationSeparator" w:id="0">
    <w:p w14:paraId="3EA700C7" w14:textId="77777777" w:rsidR="00765C97" w:rsidRDefault="00765C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27B285FB" w14:textId="77777777">
      <w:tc>
        <w:tcPr>
          <w:tcW w:w="2500" w:type="pct"/>
          <w:vAlign w:val="bottom"/>
        </w:tcPr>
        <w:p w14:paraId="445F3C7A" w14:textId="77777777" w:rsidR="00C47A1D" w:rsidRPr="009B1B6A" w:rsidRDefault="006D0E37">
          <w:proofErr w:type="gramStart"/>
          <w:r w:rsidRPr="009B1B6A">
            <w:rPr>
              <w:lang w:val="ko-KR"/>
            </w:rPr>
            <w:t>TeamID :</w:t>
          </w:r>
          <w:proofErr w:type="gramEnd"/>
          <w:r w:rsidRPr="009B1B6A">
            <w:rPr>
              <w:lang w:val="ko-KR"/>
            </w:rPr>
            <w:t xml:space="preserve"> </w:t>
          </w:r>
          <w:r w:rsidR="000A1600">
            <w:rPr>
              <w:lang w:val="ko-KR"/>
            </w:rPr>
            <w:t>6</w:t>
          </w:r>
          <w:r w:rsidR="000A1600">
            <w:rPr>
              <w:rFonts w:hint="eastAsia"/>
              <w:lang w:val="ko-KR"/>
            </w:rPr>
            <w:t>조</w:t>
          </w:r>
        </w:p>
        <w:p w14:paraId="149FF85A" w14:textId="77777777" w:rsidR="00C47A1D" w:rsidRPr="009B1B6A" w:rsidRDefault="006D0E37">
          <w:r w:rsidRPr="009B1B6A">
            <w:t xml:space="preserve">Student </w:t>
          </w:r>
          <w:proofErr w:type="gramStart"/>
          <w:r w:rsidRPr="009B1B6A">
            <w:t>ID :</w:t>
          </w:r>
          <w:proofErr w:type="gramEnd"/>
          <w:r w:rsidRPr="009B1B6A">
            <w:t xml:space="preserve"> 12</w:t>
          </w:r>
          <w:r w:rsidR="000A1600">
            <w:t>170584</w:t>
          </w:r>
        </w:p>
        <w:p w14:paraId="58075AFA" w14:textId="77777777" w:rsidR="00C47A1D" w:rsidRDefault="006D0E37">
          <w:pPr>
            <w:spacing w:after="0"/>
          </w:pPr>
          <w:proofErr w:type="gramStart"/>
          <w:r w:rsidRPr="009B1B6A">
            <w:t>Name :</w:t>
          </w:r>
          <w:proofErr w:type="gramEnd"/>
          <w:r w:rsidRPr="009B1B6A">
            <w:t xml:space="preserve"> </w:t>
          </w:r>
          <w:r w:rsidR="000A1600">
            <w:rPr>
              <w:rFonts w:hint="eastAsia"/>
            </w:rPr>
            <w:t>이진호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2D3A1132" w14:textId="77777777"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 wp14:anchorId="6B613B4F" wp14:editId="0C2D38B8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CAA75C" w14:textId="77777777"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37"/>
    <w:rsid w:val="00000D21"/>
    <w:rsid w:val="00027A6E"/>
    <w:rsid w:val="00033452"/>
    <w:rsid w:val="000610D2"/>
    <w:rsid w:val="00061675"/>
    <w:rsid w:val="00063577"/>
    <w:rsid w:val="00093FEE"/>
    <w:rsid w:val="000A1600"/>
    <w:rsid w:val="000B23E5"/>
    <w:rsid w:val="000C33FA"/>
    <w:rsid w:val="001825F2"/>
    <w:rsid w:val="00185968"/>
    <w:rsid w:val="00186DE6"/>
    <w:rsid w:val="001B219D"/>
    <w:rsid w:val="001C0BA9"/>
    <w:rsid w:val="001D2AFB"/>
    <w:rsid w:val="002022BD"/>
    <w:rsid w:val="002065E1"/>
    <w:rsid w:val="0022246C"/>
    <w:rsid w:val="0022400E"/>
    <w:rsid w:val="002F2B5D"/>
    <w:rsid w:val="002F4FA6"/>
    <w:rsid w:val="003047CB"/>
    <w:rsid w:val="00315DDB"/>
    <w:rsid w:val="0038114F"/>
    <w:rsid w:val="00390086"/>
    <w:rsid w:val="003909D3"/>
    <w:rsid w:val="00391E6A"/>
    <w:rsid w:val="00392FF7"/>
    <w:rsid w:val="003E40E5"/>
    <w:rsid w:val="003E5DA8"/>
    <w:rsid w:val="004147C4"/>
    <w:rsid w:val="0042220C"/>
    <w:rsid w:val="00425627"/>
    <w:rsid w:val="004338F8"/>
    <w:rsid w:val="00437F33"/>
    <w:rsid w:val="00441DEF"/>
    <w:rsid w:val="0045358A"/>
    <w:rsid w:val="00474986"/>
    <w:rsid w:val="00475B99"/>
    <w:rsid w:val="004A7185"/>
    <w:rsid w:val="004E21BF"/>
    <w:rsid w:val="00511D7B"/>
    <w:rsid w:val="005132D5"/>
    <w:rsid w:val="005B1E64"/>
    <w:rsid w:val="005E4CEF"/>
    <w:rsid w:val="00601926"/>
    <w:rsid w:val="006843C0"/>
    <w:rsid w:val="006C377C"/>
    <w:rsid w:val="006D0E37"/>
    <w:rsid w:val="0070475C"/>
    <w:rsid w:val="0073045D"/>
    <w:rsid w:val="00751C35"/>
    <w:rsid w:val="007658CA"/>
    <w:rsid w:val="0076598A"/>
    <w:rsid w:val="00765C97"/>
    <w:rsid w:val="00776142"/>
    <w:rsid w:val="007C17C5"/>
    <w:rsid w:val="007D0531"/>
    <w:rsid w:val="00825798"/>
    <w:rsid w:val="008744D9"/>
    <w:rsid w:val="00885FEF"/>
    <w:rsid w:val="008B001D"/>
    <w:rsid w:val="008D03FD"/>
    <w:rsid w:val="00933401"/>
    <w:rsid w:val="009347D8"/>
    <w:rsid w:val="00944BFF"/>
    <w:rsid w:val="00955739"/>
    <w:rsid w:val="009564AC"/>
    <w:rsid w:val="00970BC9"/>
    <w:rsid w:val="009B1B6A"/>
    <w:rsid w:val="00A26B46"/>
    <w:rsid w:val="00A30647"/>
    <w:rsid w:val="00AA1175"/>
    <w:rsid w:val="00AA533B"/>
    <w:rsid w:val="00AB4B1D"/>
    <w:rsid w:val="00B13B84"/>
    <w:rsid w:val="00B169AD"/>
    <w:rsid w:val="00B21560"/>
    <w:rsid w:val="00B23683"/>
    <w:rsid w:val="00B853EA"/>
    <w:rsid w:val="00B862BF"/>
    <w:rsid w:val="00BA422A"/>
    <w:rsid w:val="00BB6A6F"/>
    <w:rsid w:val="00BC2FF4"/>
    <w:rsid w:val="00BD55CF"/>
    <w:rsid w:val="00C02B62"/>
    <w:rsid w:val="00C320E7"/>
    <w:rsid w:val="00C47A1D"/>
    <w:rsid w:val="00C55F7F"/>
    <w:rsid w:val="00C85A44"/>
    <w:rsid w:val="00C957E0"/>
    <w:rsid w:val="00CA0E57"/>
    <w:rsid w:val="00CA5792"/>
    <w:rsid w:val="00CE56A2"/>
    <w:rsid w:val="00D02F78"/>
    <w:rsid w:val="00D75940"/>
    <w:rsid w:val="00DA466D"/>
    <w:rsid w:val="00DB1C17"/>
    <w:rsid w:val="00DC77F7"/>
    <w:rsid w:val="00DD3B55"/>
    <w:rsid w:val="00E159D2"/>
    <w:rsid w:val="00E17575"/>
    <w:rsid w:val="00E20537"/>
    <w:rsid w:val="00E34CC2"/>
    <w:rsid w:val="00E46C3E"/>
    <w:rsid w:val="00E94B3E"/>
    <w:rsid w:val="00EC45DB"/>
    <w:rsid w:val="00EF68A6"/>
    <w:rsid w:val="00F364BA"/>
    <w:rsid w:val="00F80F24"/>
    <w:rsid w:val="00F81FD6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F0D5C"/>
  <w15:chartTrackingRefBased/>
  <w15:docId w15:val="{E277BA93-7597-4580-9573-F7854CC6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Balloon Text"/>
    <w:basedOn w:val="a"/>
    <w:link w:val="Char4"/>
    <w:uiPriority w:val="99"/>
    <w:semiHidden/>
    <w:unhideWhenUsed/>
    <w:rsid w:val="002065E1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2065E1"/>
    <w:rPr>
      <w:rFonts w:asciiTheme="majorHAnsi" w:eastAsiaTheme="majorEastAsia" w:hAnsiTheme="majorHAnsi" w:cstheme="majorBidi"/>
      <w:kern w:val="20"/>
      <w:sz w:val="18"/>
      <w:szCs w:val="18"/>
    </w:rPr>
  </w:style>
  <w:style w:type="paragraph" w:styleId="ad">
    <w:name w:val="endnote text"/>
    <w:basedOn w:val="a"/>
    <w:link w:val="Char5"/>
    <w:uiPriority w:val="99"/>
    <w:semiHidden/>
    <w:unhideWhenUsed/>
    <w:rsid w:val="007D0531"/>
    <w:pPr>
      <w:snapToGrid w:val="0"/>
    </w:pPr>
  </w:style>
  <w:style w:type="character" w:customStyle="1" w:styleId="Char5">
    <w:name w:val="미주 텍스트 Char"/>
    <w:basedOn w:val="a0"/>
    <w:link w:val="ad"/>
    <w:uiPriority w:val="99"/>
    <w:semiHidden/>
    <w:rsid w:val="007D0531"/>
    <w:rPr>
      <w:kern w:val="20"/>
    </w:rPr>
  </w:style>
  <w:style w:type="character" w:styleId="ae">
    <w:name w:val="endnote reference"/>
    <w:basedOn w:val="a0"/>
    <w:uiPriority w:val="99"/>
    <w:semiHidden/>
    <w:unhideWhenUsed/>
    <w:rsid w:val="007D05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97FAF6-EC03-4EBA-98BB-A49E61C7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0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JPark</dc:creator>
  <cp:keywords/>
  <cp:lastModifiedBy>이 진호</cp:lastModifiedBy>
  <cp:revision>2</cp:revision>
  <dcterms:created xsi:type="dcterms:W3CDTF">2019-03-25T03:27:00Z</dcterms:created>
  <dcterms:modified xsi:type="dcterms:W3CDTF">2019-03-25T03:27:00Z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